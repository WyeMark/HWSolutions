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5040"/>
        <w:gridCol w:w="5040"/>
      </w:tblGrid>
      <w:tr w:rsidRPr="00D637B7" w:rsidR="009B6F52" w:rsidTr="00007CD5">
        <w:trPr>
          <w:trHeight w:val="387"/>
        </w:trPr>
        <w:tc>
          <w:tcPr>
            <w:tcW w:w="2500" w:type="pct"/>
          </w:tcPr>
          <w:bookmarkStart w:name="_GoBack" w:displacedByCustomXml="next" w:id="0"/>
          <w:bookmarkEnd w:displacedByCustomXml="next" w:id="0"/>
          <w:sdt>
            <w:sdtPr>
              <w:alias w:val="Labels_BillTo"/>
              <w:id w:val="-163632408"/>
              <w:placeholder>
                <w:docPart w:val="DefaultPlaceholder_1081868574"/>
              </w:placeholder>
              <w15:dataBinding w:prefixMappings="xmlns:ns0='urn:microsoft-dynamics-nav/reports/PrintVis_Sales_Invoice/50001/'" w:xpath="/ns0:NavWordReportXmlPart[1]/ns0:Document[1]/ns0:Labels[1]/ns0:Labels_BillTo[1]" w:storeItemID="{A0382C2A-D97E-4798-8A3C-1B01CAC44FAD}"/>
            </w:sdtPr>
            <w:sdtEndPr/>
            <w:sdtContent>
              <w:p w:rsidRPr="00D637B7" w:rsidR="00E43AF1" w:rsidP="00D637B7" w:rsidRDefault="00C47CAC">
                <w:pPr>
                  <w:pStyle w:val="Heading2"/>
                </w:pPr>
                <w:r>
                  <w:t>Bill To</w:t>
                </w:r>
              </w:p>
            </w:sdtContent>
          </w:sdt>
        </w:tc>
        <w:sdt>
          <w:sdtPr>
            <w:alias w:val="Labels_ShipTo"/>
            <w:id w:val="-1664458079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ShipTo[1]" w:storeItemID="{A0382C2A-D97E-4798-8A3C-1B01CAC44FAD}"/>
          </w:sdtPr>
          <w:sdtEndPr/>
          <w:sdtContent>
            <w:tc>
              <w:tcPr>
                <w:tcW w:w="2500" w:type="pct"/>
              </w:tcPr>
              <w:p w:rsidRPr="00D637B7" w:rsidR="00E43AF1" w:rsidP="00D637B7" w:rsidRDefault="00C47CAC">
                <w:pPr>
                  <w:pStyle w:val="Heading2"/>
                </w:pPr>
                <w:r>
                  <w:t>Ship To</w:t>
                </w:r>
              </w:p>
            </w:tc>
          </w:sdtContent>
        </w:sdt>
      </w:tr>
      <w:tr w:rsidRPr="005E49E3" w:rsidR="009B6F52" w:rsidTr="00C81000">
        <w:tc>
          <w:tcPr>
            <w:tcW w:w="2500" w:type="pct"/>
          </w:tcPr>
          <w:p w:rsidR="00DA1D27" w:rsidP="006A1FD0" w:rsidRDefault="00001DAF">
            <w:sdt>
              <w:sdtPr>
                <w:alias w:val="Customer_Address1"/>
                <w:tag w:val="Customer_Address1"/>
                <w:id w:val="673464474"/>
                <w:placeholder>
                  <w:docPart w:val="CE069F70D0614136AD16345CF69E539F"/>
                </w:placeholder>
                <w15:dataBinding w:prefixMappings="xmlns:ns0='urn:microsoft-dynamics-nav/reports/PrintVis_Sales_Invoice/50001/'" w:xpath="/ns0:NavWordReportXmlPart[1]/ns0:Document[1]/ns0:Customer[1]/ns0:Customer_Address1[1]" w:storeItemID="{00000000-0000-0000-0000-000000000000}"/>
              </w:sdtPr>
              <w:sdtEndPr/>
              <w:sdtContent>
                <w:r w:rsidRPr="006A1FD0" w:rsidR="00E43AF1">
                  <w:t>Address</w:t>
                </w:r>
                <w:r w:rsidRPr="005E49E3" w:rsidR="00E43AF1">
                  <w:t xml:space="preserve"> 1</w:t>
                </w:r>
              </w:sdtContent>
            </w:sdt>
          </w:p>
          <w:p w:rsidR="00DA1D27" w:rsidP="006A1FD0" w:rsidRDefault="00001DAF">
            <w:sdt>
              <w:sdtPr>
                <w:alias w:val="Customer_Address2"/>
                <w:tag w:val="Customer_Address2"/>
                <w:id w:val="-111287624"/>
                <w:placeholder>
                  <w:docPart w:val="CE069F70D0614136AD16345CF69E539F"/>
                </w:placeholder>
                <w15:dataBinding w:prefixMappings="xmlns:ns0='urn:microsoft-dynamics-nav/reports/PrintVis_Sales_Invoice/50001/'" w:xpath="/ns0:NavWordReportXmlPart[1]/ns0:Document[1]/ns0:Customer[1]/ns0:Customer_Address2[1]" w:storeItemID="{00000000-0000-0000-0000-000000000000}"/>
              </w:sdtPr>
              <w:sdtEndPr/>
              <w:sdtContent>
                <w:r w:rsidRPr="005E49E3" w:rsidR="00E43AF1">
                  <w:t>Address 2</w:t>
                </w:r>
              </w:sdtContent>
            </w:sdt>
          </w:p>
          <w:p w:rsidRPr="005E49E3" w:rsidR="00E43AF1" w:rsidP="006A1FD0" w:rsidRDefault="00001DAF">
            <w:sdt>
              <w:sdtPr>
                <w:alias w:val="Customer_Address3"/>
                <w:id w:val="2079244024"/>
                <w:placeholder>
                  <w:docPart w:val="CE069F70D0614136AD16345CF69E539F"/>
                </w:placeholder>
                <w15:dataBinding w:prefixMappings="xmlns:ns0='urn:microsoft-dynamics-nav/reports/PrintVis_Sales_Invoice/50001/'" w:xpath="/ns0:NavWordReportXmlPart[1]/ns0:Document[1]/ns0:Customer[1]/ns0:Customer_Address3[1]" w:storeItemID="{00000000-0000-0000-0000-000000000000}"/>
              </w:sdtPr>
              <w:sdtEndPr/>
              <w:sdtContent>
                <w:r w:rsidRPr="005E49E3" w:rsidR="00E43AF1">
                  <w:t>Address 3</w:t>
                </w:r>
              </w:sdtContent>
            </w:sdt>
          </w:p>
          <w:sdt>
            <w:sdtPr>
              <w:alias w:val="Customer_Address4"/>
              <w:tag w:val="Customer_Address4"/>
              <w:id w:val="1966530656"/>
              <w15:dataBinding w:prefixMappings="xmlns:ns0='urn:microsoft-dynamics-nav/reports/PrintVis_Sales_Invoice/50001/'" w:xpath="/ns0:NavWordReportXmlPart[1]/ns0:Document[1]/ns0:Customer[1]/ns0:Customer_Address4[1]" w:storeItemID="{C58D500A-A8D9-4F68-A1C0-78350E5F4A75}"/>
            </w:sdtPr>
            <w:sdtEndPr/>
            <w:sdtContent>
              <w:p w:rsidRPr="005E49E3" w:rsidR="00E43AF1" w:rsidP="006A1FD0" w:rsidRDefault="00443241">
                <w:r>
                  <w:t>Address 4</w:t>
                </w:r>
              </w:p>
            </w:sdtContent>
          </w:sdt>
          <w:sdt>
            <w:sdtPr>
              <w:alias w:val="Customer_Address5"/>
              <w:tag w:val="Customer_Address5"/>
              <w:id w:val="1821687968"/>
              <w:placeholder>
                <w:docPart w:val="CE069F70D0614136AD16345CF69E539F"/>
              </w:placeholder>
              <w15:dataBinding w:prefixMappings="xmlns:ns0='urn:microsoft-dynamics-nav/reports/PrintVis_Sales_Invoice/50001/'" w:xpath="/ns0:NavWordReportXmlPart[1]/ns0:Document[1]/ns0:Customer[1]/ns0:Customer_Address5[1]" w:storeItemID="{00000000-0000-0000-0000-000000000000}"/>
            </w:sdtPr>
            <w:sdtEndPr/>
            <w:sdtContent>
              <w:p w:rsidRPr="005E49E3" w:rsidR="00E43AF1" w:rsidP="006A1FD0" w:rsidRDefault="00E43AF1">
                <w:r w:rsidRPr="005E49E3">
                  <w:t>Address 5</w:t>
                </w:r>
              </w:p>
            </w:sdtContent>
          </w:sdt>
        </w:tc>
        <w:tc>
          <w:tcPr>
            <w:tcW w:w="2500" w:type="pct"/>
          </w:tcPr>
          <w:sdt>
            <w:sdtPr>
              <w:alias w:val="Shipment_Address1"/>
              <w:tag w:val="Shipment_Address1"/>
              <w:id w:val="-347880689"/>
              <w:placeholder>
                <w:docPart w:val="CE069F70D0614136AD16345CF69E539F"/>
              </w:placeholder>
              <w15:dataBinding w:prefixMappings="xmlns:ns0='urn:microsoft-dynamics-nav/reports/PrintVis_Sales_Invoice/50001/'" w:xpath="/ns0:NavWordReportXmlPart[1]/ns0:Document[1]/ns0:Shipment[1]/ns0:Shipment_Address1[1]" w:storeItemID="{00000000-0000-0000-0000-000000000000}"/>
            </w:sdtPr>
            <w:sdtEndPr/>
            <w:sdtContent>
              <w:p w:rsidRPr="005E49E3" w:rsidR="00E43AF1" w:rsidP="006A1FD0" w:rsidRDefault="002C5886">
                <w:r w:rsidRPr="005E49E3">
                  <w:t>Address 1</w:t>
                </w:r>
              </w:p>
            </w:sdtContent>
          </w:sdt>
          <w:sdt>
            <w:sdtPr>
              <w:alias w:val="Shipment_Address2"/>
              <w:tag w:val="Shipment_Address2"/>
              <w:id w:val="-368993882"/>
              <w:placeholder>
                <w:docPart w:val="CE069F70D0614136AD16345CF69E539F"/>
              </w:placeholder>
              <w15:dataBinding w:prefixMappings="xmlns:ns0='urn:microsoft-dynamics-nav/reports/PrintVis_Sales_Invoice/50001/'" w:xpath="/ns0:NavWordReportXmlPart[1]/ns0:Document[1]/ns0:Shipment[1]/ns0:Shipment_Address2[1]" w:storeItemID="{00000000-0000-0000-0000-000000000000}"/>
            </w:sdtPr>
            <w:sdtEndPr/>
            <w:sdtContent>
              <w:p w:rsidRPr="005E49E3" w:rsidR="00E43AF1" w:rsidP="006A1FD0" w:rsidRDefault="002C5886">
                <w:r w:rsidRPr="005E49E3">
                  <w:t>Address 2</w:t>
                </w:r>
              </w:p>
            </w:sdtContent>
          </w:sdt>
          <w:sdt>
            <w:sdtPr>
              <w:alias w:val="Shipment_Address3"/>
              <w:tag w:val="Shipment_Address3"/>
              <w:id w:val="1108166382"/>
              <w:placeholder>
                <w:docPart w:val="7678A66085724D8CAAB61ACAB42238BC"/>
              </w:placeholder>
              <w15:dataBinding w:prefixMappings="xmlns:ns0='urn:microsoft-dynamics-nav/reports/PrintVis_Sales_Invoice/50001/'" w:xpath="/ns0:NavWordReportXmlPart[1]/ns0:Document[1]/ns0:Shipment[1]/ns0:Shipment_Address3[1]" w:storeItemID="{00000000-0000-0000-0000-000000000000}"/>
            </w:sdtPr>
            <w:sdtEndPr/>
            <w:sdtContent>
              <w:p w:rsidRPr="005E49E3" w:rsidR="00E43AF1" w:rsidP="006A1FD0" w:rsidRDefault="002C5886">
                <w:r w:rsidRPr="005E49E3">
                  <w:t>Address 3</w:t>
                </w:r>
              </w:p>
            </w:sdtContent>
          </w:sdt>
          <w:sdt>
            <w:sdtPr>
              <w:alias w:val="Shipment_Address4"/>
              <w:tag w:val="Shipment_Address4"/>
              <w:id w:val="-1657611480"/>
              <w:placeholder>
                <w:docPart w:val="CE069F70D0614136AD16345CF69E539F"/>
              </w:placeholder>
              <w15:dataBinding w:prefixMappings="xmlns:ns0='urn:microsoft-dynamics-nav/reports/PrintVis_Sales_Invoice/50001/'" w:xpath="/ns0:NavWordReportXmlPart[1]/ns0:Document[1]/ns0:Shipment[1]/ns0:Shipment_Address4[1]" w:storeItemID="{00000000-0000-0000-0000-000000000000}"/>
            </w:sdtPr>
            <w:sdtEndPr/>
            <w:sdtContent>
              <w:p w:rsidRPr="005E49E3" w:rsidR="00E43AF1" w:rsidP="006A1FD0" w:rsidRDefault="002C5886">
                <w:r w:rsidRPr="005E49E3">
                  <w:t>Address 4</w:t>
                </w:r>
              </w:p>
            </w:sdtContent>
          </w:sdt>
          <w:sdt>
            <w:sdtPr>
              <w:alias w:val="Shipment_Address5"/>
              <w:tag w:val="Shipment_Address5"/>
              <w:id w:val="149876523"/>
              <w:placeholder>
                <w:docPart w:val="CE069F70D0614136AD16345CF69E539F"/>
              </w:placeholder>
              <w15:dataBinding w:prefixMappings="xmlns:ns0='urn:microsoft-dynamics-nav/reports/PrintVis_Sales_Invoice/50001/'" w:xpath="/ns0:NavWordReportXmlPart[1]/ns0:Document[1]/ns0:Shipment[1]/ns0:Shipment_Address5[1]" w:storeItemID="{00000000-0000-0000-0000-000000000000}"/>
            </w:sdtPr>
            <w:sdtEndPr/>
            <w:sdtContent>
              <w:p w:rsidRPr="005E49E3" w:rsidR="00E43AF1" w:rsidP="006A1FD0" w:rsidRDefault="002C5886">
                <w:r w:rsidRPr="005E49E3">
                  <w:t>Address 5</w:t>
                </w:r>
              </w:p>
            </w:sdtContent>
          </w:sdt>
        </w:tc>
      </w:tr>
    </w:tbl>
    <w:p w:rsidRPr="005E49E3" w:rsidR="00DA29E3" w:rsidP="006A1FD0" w:rsidRDefault="00DA29E3"/>
    <w:tbl>
      <w:tblPr>
        <w:tblStyle w:val="PlainTable2"/>
        <w:tblW w:w="0" w:type="auto"/>
        <w:tblBorders>
          <w:top w:val="none" w:color="auto" w:sz="0" w:space="0"/>
          <w:bottom w:val="none" w:color="auto" w:sz="0" w:space="0"/>
        </w:tblBorders>
        <w:tblLook w:val="0600" w:firstRow="0" w:lastRow="0" w:firstColumn="0" w:lastColumn="0" w:noHBand="1" w:noVBand="1"/>
        <w:tblDescription w:val="Invoice table"/>
      </w:tblPr>
      <w:tblGrid>
        <w:gridCol w:w="2520"/>
        <w:gridCol w:w="2520"/>
        <w:gridCol w:w="2520"/>
        <w:gridCol w:w="2520"/>
      </w:tblGrid>
      <w:tr w:rsidRPr="00DA1D27" w:rsidR="009B6F52" w:rsidTr="00DA1D27">
        <w:sdt>
          <w:sdtPr>
            <w:alias w:val="Labels_BillToCustomerNo"/>
            <w:id w:val="1895080937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BillToCustomerNo[1]" w:storeItemID="{A0382C2A-D97E-4798-8A3C-1B01CAC44FAD}"/>
          </w:sdtPr>
          <w:sdtEndPr/>
          <w:sdtContent>
            <w:tc>
              <w:tcPr>
                <w:tcW w:w="2520" w:type="dxa"/>
              </w:tcPr>
              <w:p w:rsidRPr="00DA1D27" w:rsidR="00E43AF1" w:rsidP="006A1FD0" w:rsidRDefault="00C47CAC">
                <w:r>
                  <w:t>Bill To Customer No</w:t>
                </w:r>
              </w:p>
            </w:tc>
          </w:sdtContent>
        </w:sdt>
        <w:sdt>
          <w:sdtPr>
            <w:alias w:val="Header_BillToCustomerNo"/>
            <w:tag w:val="Header_BillToCustomerNo"/>
            <w:id w:val="1000849065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Header[1]/ns0:Header_BillToCustomerNo[1]" w:storeItemID="{00000000-0000-0000-0000-000000000000}"/>
          </w:sdtPr>
          <w:sdtEndPr/>
          <w:sdtContent>
            <w:tc>
              <w:tcPr>
                <w:tcW w:w="2520" w:type="dxa"/>
              </w:tcPr>
              <w:p w:rsidRPr="00DA1D27" w:rsidR="00E43AF1" w:rsidP="006A1FD0" w:rsidRDefault="002C5886">
                <w:r w:rsidRPr="00DA1D27">
                  <w:t>Bill To Customer No.</w:t>
                </w:r>
              </w:p>
            </w:tc>
          </w:sdtContent>
        </w:sdt>
        <w:sdt>
          <w:sdtPr>
            <w:alias w:val="Labels_PaymentTerms"/>
            <w:id w:val="511576999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PaymentTerms[1]" w:storeItemID="{A0382C2A-D97E-4798-8A3C-1B01CAC44FAD}"/>
          </w:sdtPr>
          <w:sdtEndPr/>
          <w:sdtContent>
            <w:tc>
              <w:tcPr>
                <w:tcW w:w="2520" w:type="dxa"/>
              </w:tcPr>
              <w:p w:rsidRPr="00DA1D27" w:rsidR="00E43AF1" w:rsidP="006A1FD0" w:rsidRDefault="00C47CAC">
                <w:r>
                  <w:t>Payment Terms</w:t>
                </w:r>
              </w:p>
            </w:tc>
          </w:sdtContent>
        </w:sdt>
        <w:sdt>
          <w:sdtPr>
            <w:alias w:val="Header_PaymentTerms"/>
            <w:tag w:val="Header_PaymentTerms"/>
            <w:id w:val="1593281876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Header[1]/ns0:Header_PaymentTerms[1]" w:storeItemID="{00000000-0000-0000-0000-000000000000}"/>
          </w:sdtPr>
          <w:sdtEndPr/>
          <w:sdtContent>
            <w:tc>
              <w:tcPr>
                <w:tcW w:w="2520" w:type="dxa"/>
              </w:tcPr>
              <w:p w:rsidRPr="00DA1D27" w:rsidR="00E43AF1" w:rsidP="006A1FD0" w:rsidRDefault="002C5886">
                <w:r w:rsidRPr="00DA1D27">
                  <w:t>Payment Terms</w:t>
                </w:r>
              </w:p>
            </w:tc>
          </w:sdtContent>
        </w:sdt>
      </w:tr>
      <w:tr w:rsidRPr="009C336D" w:rsidR="009B6F52" w:rsidTr="00DA1D27">
        <w:sdt>
          <w:sdtPr>
            <w:alias w:val="Labels_TaxRegistrationNo"/>
            <w:id w:val="957914757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TaxRegistrationNo[1]" w:storeItemID="{A0382C2A-D97E-4798-8A3C-1B01CAC44FAD}"/>
          </w:sdtPr>
          <w:sdtEndPr/>
          <w:sdtContent>
            <w:tc>
              <w:tcPr>
                <w:tcW w:w="2520" w:type="dxa"/>
              </w:tcPr>
              <w:p w:rsidRPr="009C336D" w:rsidR="00E43AF1" w:rsidP="00F3768D" w:rsidRDefault="00C47CAC">
                <w:r w:rsidRPr="009C336D">
                  <w:t>Tax Registration No</w:t>
                </w:r>
              </w:p>
            </w:tc>
          </w:sdtContent>
        </w:sdt>
        <w:sdt>
          <w:sdtPr>
            <w:alias w:val="Company_RegistrationNo"/>
            <w:id w:val="1483670226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Company[1]/ns0:Company_RegistrationNo[1]" w:storeItemID="{BA68C09F-321A-4FF6-AB7A-11DCE5F52AC7}"/>
          </w:sdtPr>
          <w:sdtEndPr/>
          <w:sdtContent>
            <w:tc>
              <w:tcPr>
                <w:tcW w:w="2520" w:type="dxa"/>
              </w:tcPr>
              <w:p w:rsidRPr="009C336D" w:rsidR="00E43AF1" w:rsidP="006A1FD0" w:rsidRDefault="00287CC9">
                <w:r>
                  <w:t>Registration No</w:t>
                </w:r>
              </w:p>
            </w:tc>
          </w:sdtContent>
        </w:sdt>
        <w:sdt>
          <w:sdtPr>
            <w:alias w:val="Labels_ShipmentMethod"/>
            <w:id w:val="-618992897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ShipmentMethod[1]" w:storeItemID="{A0382C2A-D97E-4798-8A3C-1B01CAC44FAD}"/>
          </w:sdtPr>
          <w:sdtEndPr/>
          <w:sdtContent>
            <w:tc>
              <w:tcPr>
                <w:tcW w:w="2520" w:type="dxa"/>
              </w:tcPr>
              <w:p w:rsidRPr="009C336D" w:rsidR="00E43AF1" w:rsidP="006A1FD0" w:rsidRDefault="00C47CAC">
                <w:r w:rsidRPr="009C336D">
                  <w:t>Shipment Method</w:t>
                </w:r>
              </w:p>
            </w:tc>
          </w:sdtContent>
        </w:sdt>
        <w:sdt>
          <w:sdtPr>
            <w:alias w:val="Shipment_ShipmentMethod"/>
            <w:id w:val="-134870638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Shipment[1]/ns0:Shipment_ShipmentMethod[1]" w:storeItemID="{00000000-0000-0000-0000-000000000000}"/>
          </w:sdtPr>
          <w:sdtEndPr/>
          <w:sdtContent>
            <w:tc>
              <w:tcPr>
                <w:tcW w:w="2520" w:type="dxa"/>
              </w:tcPr>
              <w:p w:rsidRPr="009C336D" w:rsidR="00E43AF1" w:rsidP="006A1FD0" w:rsidRDefault="00DF764E">
                <w:r w:rsidRPr="009C336D">
                  <w:t>Shipment Method</w:t>
                </w:r>
              </w:p>
            </w:tc>
          </w:sdtContent>
        </w:sdt>
      </w:tr>
      <w:tr w:rsidRPr="00DA1D27" w:rsidR="009B6F52" w:rsidTr="00DA1D27">
        <w:sdt>
          <w:sdtPr>
            <w:alias w:val="Labels_YourReference"/>
            <w:id w:val="-52615790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YourReference[1]" w:storeItemID="{A0382C2A-D97E-4798-8A3C-1B01CAC44FAD}"/>
          </w:sdtPr>
          <w:sdtEndPr/>
          <w:sdtContent>
            <w:tc>
              <w:tcPr>
                <w:tcW w:w="2520" w:type="dxa"/>
              </w:tcPr>
              <w:p w:rsidRPr="00DA1D27" w:rsidR="00E43AF1" w:rsidP="006A1FD0" w:rsidRDefault="00C47CAC">
                <w:r>
                  <w:t>Your Reference</w:t>
                </w:r>
              </w:p>
            </w:tc>
          </w:sdtContent>
        </w:sdt>
        <w:sdt>
          <w:sdtPr>
            <w:alias w:val="Header_YourReference"/>
            <w:tag w:val="Header_YourReference"/>
            <w:id w:val="-1500729078"/>
            <w15:dataBinding w:prefixMappings="xmlns:ns0='urn:microsoft-dynamics-nav/reports/PrintVis_Sales_Invoice/50001/'" w:xpath="/ns0:NavWordReportXmlPart[1]/ns0:Document[1]/ns0:Header[1]/ns0:Header_YourReference[1]" w:storeItemID="{00000000-0000-0000-0000-000000000000}"/>
          </w:sdtPr>
          <w:sdtEndPr/>
          <w:sdtContent>
            <w:tc>
              <w:tcPr>
                <w:tcW w:w="2520" w:type="dxa"/>
              </w:tcPr>
              <w:p w:rsidRPr="00DA1D27" w:rsidR="00E43AF1" w:rsidP="006A1FD0" w:rsidRDefault="00C64CBF">
                <w:r w:rsidRPr="00DA1D27">
                  <w:t>Your Reference</w:t>
                </w:r>
              </w:p>
            </w:tc>
          </w:sdtContent>
        </w:sdt>
        <w:sdt>
          <w:sdtPr>
            <w:alias w:val="Labels_CompanyBankAccountNo"/>
            <w:id w:val="813297112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CompanyBankAccountNo[1]" w:storeItemID="{A0382C2A-D97E-4798-8A3C-1B01CAC44FAD}"/>
          </w:sdtPr>
          <w:sdtEndPr/>
          <w:sdtContent>
            <w:tc>
              <w:tcPr>
                <w:tcW w:w="2520" w:type="dxa"/>
              </w:tcPr>
              <w:p w:rsidRPr="00DA1D27" w:rsidR="00E43AF1" w:rsidP="006A1FD0" w:rsidRDefault="00C47CAC">
                <w:r>
                  <w:t>Company Bank Account No</w:t>
                </w:r>
              </w:p>
            </w:tc>
          </w:sdtContent>
        </w:sdt>
        <w:sdt>
          <w:sdtPr>
            <w:alias w:val="Company_BankAccountNo"/>
            <w:tag w:val="Company_BankAccountNO"/>
            <w:id w:val="-1916852434"/>
            <w:placeholder>
              <w:docPart w:val="F3425370A6694E57A4B36C99904246AD"/>
            </w:placeholder>
            <w15:dataBinding w:prefixMappings="xmlns:ns0='urn:microsoft-dynamics-nav/reports/PrintVis_Sales_Invoice/50001/'" w:xpath="/ns0:NavWordReportXmlPart[1]/ns0:Document[1]/ns0:Company[1]/ns0:Company_BankAccountNo[1]" w:storeItemID="{00000000-0000-0000-0000-000000000000}"/>
          </w:sdtPr>
          <w:sdtEndPr/>
          <w:sdtContent>
            <w:tc>
              <w:tcPr>
                <w:tcW w:w="2520" w:type="dxa"/>
              </w:tcPr>
              <w:p w:rsidRPr="00DA1D27" w:rsidR="00E43AF1" w:rsidP="006A1FD0" w:rsidRDefault="002C5886">
                <w:r w:rsidRPr="00DA1D27">
                  <w:t>Bank Account No.</w:t>
                </w:r>
              </w:p>
            </w:tc>
          </w:sdtContent>
        </w:sdt>
      </w:tr>
      <w:tr w:rsidRPr="00DA1D27" w:rsidR="009B6F52" w:rsidTr="00DA1D27">
        <w:sdt>
          <w:sdtPr>
            <w:alias w:val="Labels_DueDate"/>
            <w:id w:val="1418438994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DueDate[1]" w:storeItemID="{A0382C2A-D97E-4798-8A3C-1B01CAC44FAD}"/>
          </w:sdtPr>
          <w:sdtEndPr/>
          <w:sdtContent>
            <w:tc>
              <w:tcPr>
                <w:tcW w:w="2520" w:type="dxa"/>
              </w:tcPr>
              <w:p w:rsidRPr="00DA1D27" w:rsidR="00E43AF1" w:rsidP="006A1FD0" w:rsidRDefault="00C47CAC">
                <w:r>
                  <w:t>Due Date</w:t>
                </w:r>
              </w:p>
            </w:tc>
          </w:sdtContent>
        </w:sdt>
        <w:sdt>
          <w:sdtPr>
            <w:alias w:val="Header_DueDate"/>
            <w:tag w:val="Header_DueDAte"/>
            <w:id w:val="-878783794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Header[1]/ns0:Header_DueDate[1]" w:storeItemID="{00000000-0000-0000-0000-000000000000}"/>
          </w:sdtPr>
          <w:sdtEndPr/>
          <w:sdtContent>
            <w:tc>
              <w:tcPr>
                <w:tcW w:w="2520" w:type="dxa"/>
              </w:tcPr>
              <w:p w:rsidRPr="00DA1D27" w:rsidR="00E43AF1" w:rsidP="006A1FD0" w:rsidRDefault="002C5886">
                <w:r w:rsidRPr="00DA1D27">
                  <w:t>Due Date</w:t>
                </w:r>
              </w:p>
            </w:tc>
          </w:sdtContent>
        </w:sdt>
        <w:tc>
          <w:tcPr>
            <w:tcW w:w="2520" w:type="dxa"/>
          </w:tcPr>
          <w:p w:rsidRPr="00DA1D27" w:rsidR="00E43AF1" w:rsidP="006A1FD0" w:rsidRDefault="00001DAF">
            <w:sdt>
              <w:sdtPr>
                <w:alias w:val="Labels_CompanyGiroNo"/>
                <w:id w:val="-1917858960"/>
                <w:placeholder>
                  <w:docPart w:val="DefaultPlaceholder_1081868574"/>
                </w:placeholder>
                <w15:dataBinding w:prefixMappings="xmlns:ns0='urn:microsoft-dynamics-nav/reports/PrintVis_Sales_Invoice/50001/'" w:xpath="/ns0:NavWordReportXmlPart[1]/ns0:Document[1]/ns0:Labels[1]/ns0:Labels_CompanyGiroNo[1]" w:storeItemID="{A0382C2A-D97E-4798-8A3C-1B01CAC44FAD}"/>
              </w:sdtPr>
              <w:sdtEndPr/>
              <w:sdtContent>
                <w:r w:rsidR="00C47CAC">
                  <w:t>Company Giro No</w:t>
                </w:r>
              </w:sdtContent>
            </w:sdt>
            <w:r w:rsidRPr="00DA1D27" w:rsidR="0009346E">
              <w:t>.</w:t>
            </w:r>
          </w:p>
        </w:tc>
        <w:sdt>
          <w:sdtPr>
            <w:alias w:val="Company_GiroNo"/>
            <w:tag w:val="Company_GiroNo"/>
            <w:id w:val="-2104716717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Company[1]/ns0:Company_GiroNo[1]" w:storeItemID="{00000000-0000-0000-0000-000000000000}"/>
          </w:sdtPr>
          <w:sdtEndPr/>
          <w:sdtContent>
            <w:tc>
              <w:tcPr>
                <w:tcW w:w="2520" w:type="dxa"/>
              </w:tcPr>
              <w:p w:rsidRPr="00DA1D27" w:rsidR="00C3423E" w:rsidP="006A1FD0" w:rsidRDefault="002C5886">
                <w:r w:rsidRPr="00DA1D27">
                  <w:t>Giro No.</w:t>
                </w:r>
              </w:p>
            </w:tc>
          </w:sdtContent>
        </w:sdt>
      </w:tr>
      <w:tr w:rsidRPr="00DA1D27" w:rsidR="009B6F52" w:rsidTr="00DA1D27">
        <w:sdt>
          <w:sdtPr>
            <w:alias w:val="Labels_DocumentDate"/>
            <w:id w:val="-1011133662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DocumentDate[1]" w:storeItemID="{A0382C2A-D97E-4798-8A3C-1B01CAC44FAD}"/>
          </w:sdtPr>
          <w:sdtEndPr/>
          <w:sdtContent>
            <w:tc>
              <w:tcPr>
                <w:tcW w:w="2520" w:type="dxa"/>
              </w:tcPr>
              <w:p w:rsidRPr="00DA1D27" w:rsidR="00C3423E" w:rsidP="006A1FD0" w:rsidRDefault="00C47CAC">
                <w:r>
                  <w:t>Document Date</w:t>
                </w:r>
              </w:p>
            </w:tc>
          </w:sdtContent>
        </w:sdt>
        <w:sdt>
          <w:sdtPr>
            <w:alias w:val="Header_DocumentDate"/>
            <w:tag w:val="Header_DocumentDate"/>
            <w:id w:val="-2079890663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Header[1]/ns0:Header_DocumentDate[1]" w:storeItemID="{00000000-0000-0000-0000-000000000000}"/>
          </w:sdtPr>
          <w:sdtEndPr/>
          <w:sdtContent>
            <w:tc>
              <w:tcPr>
                <w:tcW w:w="2520" w:type="dxa"/>
              </w:tcPr>
              <w:p w:rsidRPr="00DA1D27" w:rsidR="00C3423E" w:rsidP="006A1FD0" w:rsidRDefault="002C5886">
                <w:r w:rsidRPr="00DA1D27">
                  <w:t>Document Date</w:t>
                </w:r>
              </w:p>
            </w:tc>
          </w:sdtContent>
        </w:sdt>
        <w:sdt>
          <w:sdtPr>
            <w:alias w:val="Labels_Salesperson"/>
            <w:id w:val="-51691183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Salesperson[1]" w:storeItemID="{A0382C2A-D97E-4798-8A3C-1B01CAC44FAD}"/>
          </w:sdtPr>
          <w:sdtEndPr/>
          <w:sdtContent>
            <w:tc>
              <w:tcPr>
                <w:tcW w:w="2520" w:type="dxa"/>
              </w:tcPr>
              <w:p w:rsidRPr="00DA1D27" w:rsidR="00C3423E" w:rsidP="006A1FD0" w:rsidRDefault="00C47CAC">
                <w:r>
                  <w:t>Salesperson</w:t>
                </w:r>
              </w:p>
            </w:tc>
          </w:sdtContent>
        </w:sdt>
        <w:sdt>
          <w:sdtPr>
            <w:alias w:val="Header_Salesperson"/>
            <w:tag w:val="Header_Salesperson"/>
            <w:id w:val="463554011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Header[1]/ns0:Header_Salesperson[1]" w:storeItemID="{00000000-0000-0000-0000-000000000000}"/>
          </w:sdtPr>
          <w:sdtEndPr/>
          <w:sdtContent>
            <w:tc>
              <w:tcPr>
                <w:tcW w:w="2520" w:type="dxa"/>
              </w:tcPr>
              <w:p w:rsidRPr="00DA1D27" w:rsidR="00C3423E" w:rsidP="006A1FD0" w:rsidRDefault="002C5886">
                <w:r w:rsidRPr="00DA1D27">
                  <w:t>Salesperson</w:t>
                </w:r>
              </w:p>
            </w:tc>
          </w:sdtContent>
        </w:sdt>
      </w:tr>
      <w:tr w:rsidRPr="00DA1D27" w:rsidR="00DD1703" w:rsidTr="00DA1D27">
        <w:tc>
          <w:tcPr>
            <w:tcW w:w="10080" w:type="dxa"/>
            <w:gridSpan w:val="4"/>
          </w:tcPr>
          <w:p w:rsidRPr="00DA1D27" w:rsidR="00DD1703" w:rsidP="006A1FD0" w:rsidRDefault="00DD1703"/>
        </w:tc>
      </w:tr>
    </w:tbl>
    <w:tbl>
      <w:tblPr>
        <w:tblStyle w:val="InvoiceTable"/>
        <w:tblW w:w="4956" w:type="pct"/>
        <w:tblLayout w:type="fixed"/>
        <w:tblLook w:val="06E0" w:firstRow="1" w:lastRow="1" w:firstColumn="1" w:lastColumn="0" w:noHBand="1" w:noVBand="1"/>
        <w:tblDescription w:val="Invoice table"/>
      </w:tblPr>
      <w:tblGrid>
        <w:gridCol w:w="905"/>
        <w:gridCol w:w="2252"/>
        <w:gridCol w:w="1083"/>
        <w:gridCol w:w="989"/>
        <w:gridCol w:w="1067"/>
        <w:gridCol w:w="22"/>
        <w:gridCol w:w="1055"/>
        <w:gridCol w:w="1267"/>
        <w:gridCol w:w="1351"/>
      </w:tblGrid>
      <w:tr w:rsidRPr="00437040" w:rsidR="00BB7E72" w:rsidTr="00DB5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Labels_No"/>
            <w:id w:val="-1844464161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No[1]" w:storeItemID="{A0382C2A-D97E-4798-8A3C-1B01CAC44FAD}"/>
          </w:sdtPr>
          <w:sdtEndPr/>
          <w:sdtContent>
            <w:tc>
              <w:tcPr>
                <w:tcW w:w="453" w:type="pct"/>
                <w:tcBorders>
                  <w:top w:val="nil"/>
                  <w:bottom w:val="nil"/>
                </w:tcBorders>
                <w:vAlign w:val="bottom"/>
              </w:tcPr>
              <w:p w:rsidRPr="00437040" w:rsidR="000A0B91" w:rsidP="00DB5043" w:rsidRDefault="00C47CAC">
                <w:pPr>
                  <w:pStyle w:val="TableHeading"/>
                </w:pPr>
                <w:r w:rsidRPr="00437040">
                  <w:t>No</w:t>
                </w:r>
              </w:p>
            </w:tc>
          </w:sdtContent>
        </w:sdt>
        <w:sdt>
          <w:sdtPr>
            <w:alias w:val="Labels_Description"/>
            <w:id w:val="1970164562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Description[1]" w:storeItemID="{A0382C2A-D97E-4798-8A3C-1B01CAC44FAD}"/>
          </w:sdtPr>
          <w:sdtEndPr/>
          <w:sdtContent>
            <w:tc>
              <w:tcPr>
                <w:tcW w:w="1127" w:type="pct"/>
                <w:tcBorders>
                  <w:top w:val="nil"/>
                  <w:bottom w:val="nil"/>
                </w:tcBorders>
                <w:vAlign w:val="bottom"/>
              </w:tcPr>
              <w:p w:rsidRPr="00437040" w:rsidR="000A0B91" w:rsidP="00DB5043" w:rsidRDefault="00C47CAC">
                <w:pPr>
                  <w:pStyle w:val="TableHeading"/>
                </w:pPr>
                <w:r w:rsidRPr="00437040">
                  <w:t>Description</w:t>
                </w:r>
              </w:p>
            </w:tc>
          </w:sdtContent>
        </w:sdt>
        <w:sdt>
          <w:sdtPr>
            <w:alias w:val="Labels_ShipmentDate"/>
            <w:id w:val="-1972889399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ShipmentDate[1]" w:storeItemID="{A0382C2A-D97E-4798-8A3C-1B01CAC44FAD}"/>
          </w:sdtPr>
          <w:sdtEndPr/>
          <w:sdtContent>
            <w:tc>
              <w:tcPr>
                <w:tcW w:w="542" w:type="pct"/>
                <w:tcBorders>
                  <w:top w:val="nil"/>
                  <w:bottom w:val="nil"/>
                </w:tcBorders>
                <w:vAlign w:val="bottom"/>
              </w:tcPr>
              <w:p w:rsidRPr="00437040" w:rsidR="000A0B91" w:rsidP="00DB5043" w:rsidRDefault="00C47CAC">
                <w:pPr>
                  <w:pStyle w:val="TableHeading"/>
                  <w:jc w:val="right"/>
                </w:pPr>
                <w:r w:rsidRPr="00437040">
                  <w:t>Shipment Date</w:t>
                </w:r>
              </w:p>
            </w:tc>
          </w:sdtContent>
        </w:sdt>
        <w:sdt>
          <w:sdtPr>
            <w:alias w:val="Labels_Quantity"/>
            <w:id w:val="1990124103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Quantity[1]" w:storeItemID="{A0382C2A-D97E-4798-8A3C-1B01CAC44FAD}"/>
          </w:sdtPr>
          <w:sdtEndPr/>
          <w:sdtContent>
            <w:tc>
              <w:tcPr>
                <w:tcW w:w="495" w:type="pct"/>
                <w:tcBorders>
                  <w:top w:val="nil"/>
                  <w:bottom w:val="nil"/>
                </w:tcBorders>
                <w:vAlign w:val="bottom"/>
              </w:tcPr>
              <w:p w:rsidRPr="00437040" w:rsidR="000A0B91" w:rsidP="00DB5043" w:rsidRDefault="00C47CAC">
                <w:pPr>
                  <w:pStyle w:val="TableHeading"/>
                  <w:jc w:val="right"/>
                </w:pPr>
                <w:r w:rsidRPr="00437040">
                  <w:t>Quantity</w:t>
                </w:r>
              </w:p>
            </w:tc>
          </w:sdtContent>
        </w:sdt>
        <w:sdt>
          <w:sdtPr>
            <w:alias w:val="Labels_UnitOfMeasure"/>
            <w:id w:val="2044865416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UnitOfMeasure[1]" w:storeItemID="{A0382C2A-D97E-4798-8A3C-1B01CAC44FAD}"/>
          </w:sdtPr>
          <w:sdtEndPr/>
          <w:sdtContent>
            <w:tc>
              <w:tcPr>
                <w:tcW w:w="534" w:type="pct"/>
                <w:tcBorders>
                  <w:top w:val="nil"/>
                  <w:bottom w:val="nil"/>
                </w:tcBorders>
                <w:vAlign w:val="bottom"/>
              </w:tcPr>
              <w:p w:rsidRPr="00437040" w:rsidR="000A0B91" w:rsidP="00DB5043" w:rsidRDefault="00C47CAC">
                <w:pPr>
                  <w:pStyle w:val="TableHeading"/>
                  <w:jc w:val="right"/>
                </w:pPr>
                <w:r w:rsidRPr="00437040">
                  <w:t>Unit Of Meas</w:t>
                </w:r>
              </w:p>
            </w:tc>
          </w:sdtContent>
        </w:sdt>
        <w:sdt>
          <w:sdtPr>
            <w:alias w:val="Labels_UnitPrice"/>
            <w:id w:val="641463453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UnitPrice[1]" w:storeItemID="{A0382C2A-D97E-4798-8A3C-1B01CAC44FAD}"/>
          </w:sdtPr>
          <w:sdtEndPr/>
          <w:sdtContent>
            <w:tc>
              <w:tcPr>
                <w:tcW w:w="539" w:type="pct"/>
                <w:gridSpan w:val="2"/>
                <w:tcBorders>
                  <w:top w:val="nil"/>
                  <w:bottom w:val="nil"/>
                </w:tcBorders>
                <w:vAlign w:val="bottom"/>
              </w:tcPr>
              <w:p w:rsidRPr="00437040" w:rsidR="000A0B91" w:rsidP="00DB5043" w:rsidRDefault="00C47CAC">
                <w:pPr>
                  <w:pStyle w:val="TableHeading"/>
                  <w:jc w:val="right"/>
                </w:pPr>
                <w:r w:rsidRPr="00437040">
                  <w:t>Unit Price</w:t>
                </w:r>
              </w:p>
            </w:tc>
          </w:sdtContent>
        </w:sdt>
        <w:sdt>
          <w:sdtPr>
            <w:alias w:val="Labels_DiscountPct"/>
            <w:id w:val="418219454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DiscountPct[1]" w:storeItemID="{A0382C2A-D97E-4798-8A3C-1B01CAC44FAD}"/>
          </w:sdtPr>
          <w:sdtEndPr/>
          <w:sdtContent>
            <w:tc>
              <w:tcPr>
                <w:tcW w:w="633" w:type="pct"/>
                <w:tcBorders>
                  <w:top w:val="nil"/>
                  <w:bottom w:val="nil"/>
                </w:tcBorders>
                <w:vAlign w:val="bottom"/>
              </w:tcPr>
              <w:p w:rsidRPr="00437040" w:rsidR="000A0B91" w:rsidP="00DB5043" w:rsidRDefault="00C47CAC">
                <w:pPr>
                  <w:pStyle w:val="TableHeading"/>
                  <w:jc w:val="right"/>
                </w:pPr>
                <w:r w:rsidRPr="00437040">
                  <w:t>Disc.%</w:t>
                </w:r>
              </w:p>
            </w:tc>
          </w:sdtContent>
        </w:sdt>
        <w:sdt>
          <w:sdtPr>
            <w:alias w:val="Labels_Amount"/>
            <w:id w:val="1243451300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Amount[1]" w:storeItemID="{A0382C2A-D97E-4798-8A3C-1B01CAC44FAD}"/>
          </w:sdtPr>
          <w:sdtEndPr/>
          <w:sdtContent>
            <w:tc>
              <w:tcPr>
                <w:tcW w:w="676" w:type="pct"/>
                <w:tcBorders>
                  <w:top w:val="nil"/>
                  <w:bottom w:val="nil"/>
                </w:tcBorders>
                <w:vAlign w:val="bottom"/>
              </w:tcPr>
              <w:p w:rsidRPr="00437040" w:rsidR="000A0B91" w:rsidP="00DB5043" w:rsidRDefault="00C47CAC">
                <w:pPr>
                  <w:pStyle w:val="TableHeading"/>
                  <w:jc w:val="right"/>
                </w:pPr>
                <w:r w:rsidRPr="00437040">
                  <w:t>Amount</w:t>
                </w:r>
              </w:p>
            </w:tc>
          </w:sdtContent>
        </w:sdt>
      </w:tr>
      <w:tr w:rsidRPr="00E12D9E" w:rsidR="00E12D9E" w:rsidTr="00E12D9E">
        <w:trPr>
          <w:trHeight w:val="20"/>
        </w:trPr>
        <w:tc>
          <w:tcPr>
            <w:tcW w:w="453" w:type="pct"/>
            <w:tcBorders>
              <w:top w:val="nil"/>
              <w:bottom w:val="nil"/>
            </w:tcBorders>
            <w:vAlign w:val="bottom"/>
          </w:tcPr>
          <w:p w:rsidRPr="00E12D9E" w:rsidR="00E12D9E" w:rsidP="00DB5043" w:rsidRDefault="00E12D9E">
            <w:pPr>
              <w:rPr>
                <w:sz w:val="2"/>
              </w:rPr>
            </w:pPr>
          </w:p>
        </w:tc>
        <w:tc>
          <w:tcPr>
            <w:tcW w:w="1127" w:type="pct"/>
            <w:tcBorders>
              <w:top w:val="nil"/>
              <w:bottom w:val="nil"/>
            </w:tcBorders>
            <w:vAlign w:val="bottom"/>
          </w:tcPr>
          <w:p w:rsidRPr="00E12D9E" w:rsidR="00E12D9E" w:rsidP="00DB5043" w:rsidRDefault="00E12D9E">
            <w:pPr>
              <w:rPr>
                <w:sz w:val="2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  <w:tc>
          <w:tcPr>
            <w:tcW w:w="495" w:type="pct"/>
            <w:tcBorders>
              <w:top w:val="nil"/>
              <w:bottom w:val="nil"/>
            </w:tcBorders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  <w:tc>
          <w:tcPr>
            <w:tcW w:w="534" w:type="pct"/>
            <w:tcBorders>
              <w:top w:val="nil"/>
              <w:bottom w:val="nil"/>
            </w:tcBorders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  <w:tc>
          <w:tcPr>
            <w:tcW w:w="539" w:type="pct"/>
            <w:gridSpan w:val="2"/>
            <w:tcBorders>
              <w:top w:val="nil"/>
              <w:bottom w:val="nil"/>
            </w:tcBorders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  <w:tc>
          <w:tcPr>
            <w:tcW w:w="633" w:type="pct"/>
            <w:tcBorders>
              <w:top w:val="nil"/>
              <w:bottom w:val="nil"/>
            </w:tcBorders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  <w:tc>
          <w:tcPr>
            <w:tcW w:w="676" w:type="pct"/>
            <w:tcBorders>
              <w:top w:val="nil"/>
              <w:bottom w:val="nil"/>
            </w:tcBorders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</w:tr>
      <w:sdt>
        <w:sdtPr>
          <w:id w:val="1186873065"/>
          <w15:dataBinding w:prefixMappings="xmlns:ns0='urn:microsoft-dynamics-nav/reports/PrintVis_Sales_Invoice/50001/'" w:xpath="/ns0:NavWordReportXmlPart[1]/ns0:Document[1]/ns0:Lines" w:storeItemID="{BA68C09F-321A-4FF6-AB7A-11DCE5F52AC7}"/>
          <w15:repeatingSection/>
          <w:alias w:val="#Nav: /Document/Lines"/>
          <w:tag w:val="#Nav: PrintVis_Sales_Invoice/50001"/>
        </w:sdtPr>
        <w:sdtEndPr/>
        <w:sdtContent>
          <w:sdt>
            <w:sdtPr>
              <w:id w:val="521749332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5E49E3" w:rsidR="00BB7E72" w:rsidTr="00E12D9E">
                <w:sdt>
                  <w:sdtPr>
                    <w:alias w:val="Lines_No"/>
                    <w:id w:val="-550000097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Lines[1]/ns0:Lines_No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453" w:type="pct"/>
                        <w:tcBorders>
                          <w:top w:val="nil"/>
                          <w:bottom w:val="nil"/>
                        </w:tcBorders>
                        <w:vAlign w:val="top"/>
                      </w:tcPr>
                      <w:p w:rsidRPr="005E49E3" w:rsidR="000A0B91" w:rsidP="00E12D9E" w:rsidRDefault="00E12D9E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Lines_Description"/>
                    <w:id w:val="1981803451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Lines[1]/ns0:Lines_Description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1127" w:type="pct"/>
                        <w:tcBorders>
                          <w:top w:val="nil"/>
                          <w:bottom w:val="nil"/>
                        </w:tcBorders>
                        <w:vAlign w:val="top"/>
                      </w:tcPr>
                      <w:p w:rsidRPr="005E49E3" w:rsidR="000A0B91" w:rsidP="00E12D9E" w:rsidRDefault="00E12D9E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Lines_ShipmentDate"/>
                    <w:id w:val="1647232630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Lines[1]/ns0:Lines_ShipmentDate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542" w:type="pct"/>
                        <w:tcBorders>
                          <w:top w:val="nil"/>
                          <w:bottom w:val="nil"/>
                        </w:tcBorders>
                        <w:vAlign w:val="top"/>
                      </w:tcPr>
                      <w:p w:rsidR="000A0B91" w:rsidP="00E12D9E" w:rsidRDefault="00E12D9E">
                        <w:pPr>
                          <w:jc w:val="right"/>
                        </w:pPr>
                        <w:r>
                          <w:t>Shipment Date</w:t>
                        </w:r>
                      </w:p>
                    </w:tc>
                  </w:sdtContent>
                </w:sdt>
                <w:sdt>
                  <w:sdtPr>
                    <w:alias w:val="Lines_Quantity"/>
                    <w:id w:val="-1691521750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Lines[1]/ns0:Lines_Quantity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495" w:type="pct"/>
                        <w:tcBorders>
                          <w:top w:val="nil"/>
                          <w:bottom w:val="nil"/>
                        </w:tcBorders>
                        <w:vAlign w:val="top"/>
                      </w:tcPr>
                      <w:p w:rsidR="000A0B91" w:rsidP="00E12D9E" w:rsidRDefault="00E12D9E">
                        <w:pPr>
                          <w:jc w:val="right"/>
                        </w:pPr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Lines_UnitOfMeasure"/>
                    <w:id w:val="197600172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Lines[1]/ns0:Lines_UnitOfMeasure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534" w:type="pct"/>
                        <w:tcBorders>
                          <w:top w:val="nil"/>
                          <w:bottom w:val="nil"/>
                        </w:tcBorders>
                        <w:vAlign w:val="top"/>
                      </w:tcPr>
                      <w:p w:rsidR="000A0B91" w:rsidP="00E12D9E" w:rsidRDefault="00E12D9E">
                        <w:pPr>
                          <w:jc w:val="right"/>
                        </w:pPr>
                        <w:r>
                          <w:t>Unit Of Measure</w:t>
                        </w:r>
                      </w:p>
                    </w:tc>
                  </w:sdtContent>
                </w:sdt>
                <w:sdt>
                  <w:sdtPr>
                    <w:alias w:val="Lines_UnitPrice"/>
                    <w:id w:val="1532998198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Lines[1]/ns0:Lines_UnitPrice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539" w:type="pct"/>
                        <w:gridSpan w:val="2"/>
                        <w:tcBorders>
                          <w:top w:val="nil"/>
                          <w:bottom w:val="nil"/>
                        </w:tcBorders>
                        <w:vAlign w:val="top"/>
                      </w:tcPr>
                      <w:p w:rsidR="000A0B91" w:rsidP="00E12D9E" w:rsidRDefault="00E12D9E">
                        <w:pPr>
                          <w:jc w:val="right"/>
                        </w:pPr>
                        <w:r>
                          <w:t>Unit Price</w:t>
                        </w:r>
                      </w:p>
                    </w:tc>
                  </w:sdtContent>
                </w:sdt>
                <w:sdt>
                  <w:sdtPr>
                    <w:alias w:val="Lines_DiscountPct"/>
                    <w:id w:val="324708363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Lines[1]/ns0:Lines_DiscountPct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633" w:type="pct"/>
                        <w:tcBorders>
                          <w:top w:val="nil"/>
                          <w:bottom w:val="nil"/>
                        </w:tcBorders>
                        <w:vAlign w:val="top"/>
                      </w:tcPr>
                      <w:p w:rsidRPr="005E49E3" w:rsidR="000A0B91" w:rsidP="00E12D9E" w:rsidRDefault="00E12D9E">
                        <w:pPr>
                          <w:jc w:val="right"/>
                        </w:pPr>
                        <w:r>
                          <w:t>Discount Pct</w:t>
                        </w:r>
                      </w:p>
                    </w:tc>
                  </w:sdtContent>
                </w:sdt>
                <w:sdt>
                  <w:sdtPr>
                    <w:alias w:val="Lines_Amount"/>
                    <w:id w:val="867577035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Lines[1]/ns0:Lines_Amount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676" w:type="pct"/>
                        <w:tcBorders>
                          <w:top w:val="nil"/>
                          <w:bottom w:val="nil"/>
                        </w:tcBorders>
                        <w:vAlign w:val="top"/>
                      </w:tcPr>
                      <w:p w:rsidRPr="005E49E3" w:rsidR="000A0B91" w:rsidP="00E12D9E" w:rsidRDefault="00E12D9E">
                        <w:pPr>
                          <w:jc w:val="right"/>
                        </w:pPr>
                        <w: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E49E3" w:rsidR="00024700" w:rsidTr="00BB7E72">
        <w:trPr>
          <w:gridBefore w:val="6"/>
          <w:wBefore w:w="3162" w:type="pct"/>
        </w:trPr>
        <w:sdt>
          <w:sdtPr>
            <w:alias w:val="Labels_Subtotal"/>
            <w:id w:val="952672156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Subtotal[1]" w:storeItemID="{A0382C2A-D97E-4798-8A3C-1B01CAC44FAD}"/>
          </w:sdtPr>
          <w:sdtEndPr/>
          <w:sdtContent>
            <w:tc>
              <w:tcPr>
                <w:tcW w:w="1162" w:type="pct"/>
                <w:gridSpan w:val="2"/>
                <w:tcBorders>
                  <w:top w:val="nil"/>
                  <w:bottom w:val="nil"/>
                </w:tcBorders>
              </w:tcPr>
              <w:p w:rsidRPr="005E49E3" w:rsidR="0041343E" w:rsidP="006A1FD0" w:rsidRDefault="00C47CAC">
                <w:r>
                  <w:t>Subtotal</w:t>
                </w:r>
              </w:p>
            </w:tc>
          </w:sdtContent>
        </w:sdt>
        <w:sdt>
          <w:sdtPr>
            <w:alias w:val="ReportTotals_Subtotal"/>
            <w:tag w:val="ReportTotals_Subtotal"/>
            <w:id w:val="-969286318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ReportTotals[1]/ns0:ReportTotals_Subtotal[1]" w:storeItemID="{00000000-0000-0000-0000-000000000000}"/>
          </w:sdtPr>
          <w:sdtEndPr/>
          <w:sdtContent>
            <w:tc>
              <w:tcPr>
                <w:tcW w:w="675" w:type="pct"/>
                <w:tcBorders>
                  <w:top w:val="nil"/>
                  <w:bottom w:val="nil"/>
                </w:tcBorders>
              </w:tcPr>
              <w:p w:rsidRPr="005E49E3" w:rsidR="0041343E" w:rsidP="00D637B7" w:rsidRDefault="003B61D4">
                <w:pPr>
                  <w:jc w:val="right"/>
                </w:pPr>
                <w:r>
                  <w:t>Subtotal</w:t>
                </w:r>
              </w:p>
            </w:tc>
          </w:sdtContent>
        </w:sdt>
      </w:tr>
      <w:tr w:rsidRPr="005E49E3" w:rsidR="00024700" w:rsidTr="00BB7E72">
        <w:trPr>
          <w:gridBefore w:val="6"/>
          <w:wBefore w:w="3162" w:type="pct"/>
        </w:trPr>
        <w:sdt>
          <w:sdtPr>
            <w:alias w:val="Labels_DiscountAmt"/>
            <w:id w:val="648935807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DiscountAmt[1]" w:storeItemID="{A0382C2A-D97E-4798-8A3C-1B01CAC44FAD}"/>
          </w:sdtPr>
          <w:sdtEndPr/>
          <w:sdtContent>
            <w:tc>
              <w:tcPr>
                <w:tcW w:w="1162" w:type="pct"/>
                <w:gridSpan w:val="2"/>
                <w:tcBorders>
                  <w:top w:val="nil"/>
                  <w:bottom w:val="nil"/>
                </w:tcBorders>
              </w:tcPr>
              <w:p w:rsidR="00E307DB" w:rsidP="00F3768D" w:rsidRDefault="00C47CAC">
                <w:r>
                  <w:t>Discount Amt</w:t>
                </w:r>
              </w:p>
            </w:tc>
          </w:sdtContent>
        </w:sdt>
        <w:sdt>
          <w:sdtPr>
            <w:alias w:val="ReportTotals_InvoiceDiscount"/>
            <w:tag w:val="ReportTotals_InvoiceDiscount"/>
            <w:id w:val="-2063315611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ReportTotals[1]/ns0:ReportTotals_InvoiceDiscount[1]" w:storeItemID="{00000000-0000-0000-0000-000000000000}"/>
          </w:sdtPr>
          <w:sdtEndPr/>
          <w:sdtContent>
            <w:tc>
              <w:tcPr>
                <w:tcW w:w="675" w:type="pct"/>
                <w:tcBorders>
                  <w:top w:val="nil"/>
                  <w:bottom w:val="nil"/>
                </w:tcBorders>
              </w:tcPr>
              <w:p w:rsidRPr="005E49E3" w:rsidR="00E307DB" w:rsidP="002A0D09" w:rsidRDefault="00A85450">
                <w:pPr>
                  <w:jc w:val="right"/>
                </w:pPr>
                <w:r>
                  <w:t xml:space="preserve">Invoice </w:t>
                </w:r>
                <w:r w:rsidR="002A0D09">
                  <w:t>Disc.</w:t>
                </w:r>
              </w:p>
            </w:tc>
          </w:sdtContent>
        </w:sdt>
      </w:tr>
      <w:tr w:rsidRPr="005E49E3" w:rsidR="00024700" w:rsidTr="00BB7E72">
        <w:trPr>
          <w:gridBefore w:val="6"/>
          <w:wBefore w:w="3162" w:type="pct"/>
        </w:trPr>
        <w:sdt>
          <w:sdtPr>
            <w:alias w:val="Labels_TotalExcludingTax"/>
            <w:id w:val="-1343312680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TotalExcludingTax[1]" w:storeItemID="{A0382C2A-D97E-4798-8A3C-1B01CAC44FAD}"/>
          </w:sdtPr>
          <w:sdtEndPr/>
          <w:sdtContent>
            <w:tc>
              <w:tcPr>
                <w:tcW w:w="1162" w:type="pct"/>
                <w:gridSpan w:val="2"/>
                <w:tcBorders>
                  <w:top w:val="nil"/>
                  <w:bottom w:val="nil"/>
                </w:tcBorders>
              </w:tcPr>
              <w:p w:rsidR="003B61D4" w:rsidP="006A1FD0" w:rsidRDefault="00C47CAC">
                <w:r>
                  <w:t>Total Excluding Tax</w:t>
                </w:r>
              </w:p>
            </w:tc>
          </w:sdtContent>
        </w:sdt>
        <w:sdt>
          <w:sdtPr>
            <w:alias w:val="ReportTotals_TotalExcludingTax"/>
            <w:id w:val="832174860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ReportTotals[1]/ns0:ReportTotals_TotalExcludingTax[1]" w:storeItemID="{A0382C2A-D97E-4798-8A3C-1B01CAC44FAD}"/>
          </w:sdtPr>
          <w:sdtEndPr/>
          <w:sdtContent>
            <w:tc>
              <w:tcPr>
                <w:tcW w:w="675" w:type="pct"/>
                <w:tcBorders>
                  <w:top w:val="nil"/>
                  <w:bottom w:val="nil"/>
                </w:tcBorders>
              </w:tcPr>
              <w:p w:rsidRPr="005E49E3" w:rsidR="003B61D4" w:rsidP="002C229A" w:rsidRDefault="002C229A">
                <w:pPr>
                  <w:jc w:val="right"/>
                </w:pPr>
                <w:r>
                  <w:t>Total Excl. Tax</w:t>
                </w:r>
              </w:p>
            </w:tc>
          </w:sdtContent>
        </w:sdt>
      </w:tr>
      <w:tr w:rsidRPr="005E49E3" w:rsidR="00024700" w:rsidTr="00BB7E72">
        <w:trPr>
          <w:gridBefore w:val="6"/>
          <w:wBefore w:w="3162" w:type="pct"/>
        </w:trPr>
        <w:sdt>
          <w:sdtPr>
            <w:alias w:val="Labels_TaxAmount"/>
            <w:id w:val="-1319334617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TaxAmount[1]" w:storeItemID="{A0382C2A-D97E-4798-8A3C-1B01CAC44FAD}"/>
          </w:sdtPr>
          <w:sdtEndPr/>
          <w:sdtContent>
            <w:tc>
              <w:tcPr>
                <w:tcW w:w="1162" w:type="pct"/>
                <w:gridSpan w:val="2"/>
                <w:tcBorders>
                  <w:top w:val="nil"/>
                  <w:bottom w:val="nil"/>
                </w:tcBorders>
              </w:tcPr>
              <w:p w:rsidR="00E307DB" w:rsidP="00C47CAC" w:rsidRDefault="00C47CAC">
                <w:r>
                  <w:t>Tax Amount</w:t>
                </w:r>
              </w:p>
            </w:tc>
          </w:sdtContent>
        </w:sdt>
        <w:sdt>
          <w:sdtPr>
            <w:alias w:val="ReportTotals_Tax"/>
            <w:id w:val="-1509284266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ReportTotals[1]/ns0:ReportTotals_Tax[1]" w:storeItemID="{A0382C2A-D97E-4798-8A3C-1B01CAC44FAD}"/>
          </w:sdtPr>
          <w:sdtEndPr/>
          <w:sdtContent>
            <w:tc>
              <w:tcPr>
                <w:tcW w:w="675" w:type="pct"/>
                <w:tcBorders>
                  <w:top w:val="nil"/>
                  <w:bottom w:val="nil"/>
                </w:tcBorders>
              </w:tcPr>
              <w:p w:rsidRPr="005E49E3" w:rsidR="00E307DB" w:rsidP="00D637B7" w:rsidRDefault="00C47CAC">
                <w:pPr>
                  <w:jc w:val="right"/>
                </w:pPr>
                <w:r>
                  <w:t>Tax</w:t>
                </w:r>
              </w:p>
            </w:tc>
          </w:sdtContent>
        </w:sdt>
      </w:tr>
      <w:tr w:rsidRPr="005E49E3" w:rsidR="00024700" w:rsidTr="00BB7E72">
        <w:trPr>
          <w:gridBefore w:val="6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Before w:w="3162" w:type="pct"/>
        </w:trPr>
        <w:sdt>
          <w:sdtPr>
            <w:alias w:val="Labels_TotalIncludingTax"/>
            <w:id w:val="-974900185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TotalIncludingTax[1]" w:storeItemID="{A0382C2A-D97E-4798-8A3C-1B01CAC44FAD}"/>
          </w:sdtPr>
          <w:sdtEndPr/>
          <w:sdtContent>
            <w:tc>
              <w:tcPr>
                <w:tcW w:w="1162" w:type="pct"/>
                <w:gridSpan w:val="2"/>
                <w:tcBorders>
                  <w:top w:val="nil"/>
                  <w:bottom w:val="nil"/>
                </w:tcBorders>
              </w:tcPr>
              <w:p w:rsidR="003B61D4" w:rsidP="006A1FD0" w:rsidRDefault="00C47CAC">
                <w:r>
                  <w:t>Total Including Tax</w:t>
                </w:r>
              </w:p>
            </w:tc>
          </w:sdtContent>
        </w:sdt>
        <w:sdt>
          <w:sdtPr>
            <w:alias w:val="ReportTotals_TotalIncludingTax"/>
            <w:id w:val="-751350653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ReportTotals[1]/ns0:ReportTotals_TotalIncludingTax[1]" w:storeItemID="{A0382C2A-D97E-4798-8A3C-1B01CAC44FAD}"/>
          </w:sdtPr>
          <w:sdtEndPr/>
          <w:sdtContent>
            <w:tc>
              <w:tcPr>
                <w:tcW w:w="675" w:type="pct"/>
                <w:tcBorders>
                  <w:top w:val="nil"/>
                  <w:bottom w:val="nil"/>
                </w:tcBorders>
              </w:tcPr>
              <w:p w:rsidRPr="005E49E3" w:rsidR="003B61D4" w:rsidP="002A0D09" w:rsidRDefault="00C47CAC">
                <w:pPr>
                  <w:jc w:val="right"/>
                </w:pPr>
                <w:r>
                  <w:t xml:space="preserve">Total </w:t>
                </w:r>
                <w:r w:rsidR="002A0D09">
                  <w:t>Incl.</w:t>
                </w:r>
                <w:r>
                  <w:t xml:space="preserve"> Tax</w:t>
                </w:r>
              </w:p>
            </w:tc>
          </w:sdtContent>
        </w:sdt>
      </w:tr>
    </w:tbl>
    <w:p w:rsidR="001C5F1A" w:rsidRDefault="001C5F1A">
      <w:pPr>
        <w:pStyle w:val="NoSpacing"/>
        <w:rPr>
          <w:rFonts w:asciiTheme="majorHAnsi" w:hAnsiTheme="majorHAnsi"/>
          <w:color w:val="888F96" w:themeColor="text2" w:themeTint="80"/>
          <w:szCs w:val="20"/>
        </w:rPr>
      </w:pPr>
    </w:p>
    <w:p w:rsidRPr="005E49E3" w:rsidR="005E49E3" w:rsidRDefault="005E49E3">
      <w:pPr>
        <w:pStyle w:val="NoSpacing"/>
        <w:rPr>
          <w:rFonts w:asciiTheme="majorHAnsi" w:hAnsiTheme="majorHAnsi"/>
          <w:color w:val="888F96" w:themeColor="text2" w:themeTint="80"/>
          <w:szCs w:val="20"/>
        </w:rPr>
      </w:pPr>
    </w:p>
    <w:tbl>
      <w:tblPr>
        <w:tblStyle w:val="InvoiceTable"/>
        <w:tblW w:w="5000" w:type="pct"/>
        <w:tblBorders>
          <w:bottom w:val="none" w:color="auto" w:sz="0" w:space="0"/>
          <w:insideH w:val="none" w:color="auto" w:sz="0" w:space="0"/>
        </w:tblBorders>
        <w:tblLook w:val="0620" w:firstRow="1" w:lastRow="0" w:firstColumn="0" w:lastColumn="0" w:noHBand="1" w:noVBand="1"/>
        <w:tblDescription w:val="Invoice totals"/>
      </w:tblPr>
      <w:tblGrid>
        <w:gridCol w:w="1561"/>
        <w:gridCol w:w="849"/>
        <w:gridCol w:w="1429"/>
        <w:gridCol w:w="1427"/>
        <w:gridCol w:w="1518"/>
        <w:gridCol w:w="1603"/>
        <w:gridCol w:w="1693"/>
      </w:tblGrid>
      <w:tr w:rsidRPr="006A1FD0" w:rsidR="006A1FD0" w:rsidTr="00DB5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Labels_TaxIdentifier"/>
            <w:id w:val="1878815882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TaxIdentifier[1]" w:storeItemID="{A0382C2A-D97E-4798-8A3C-1B01CAC44FAD}"/>
          </w:sdtPr>
          <w:sdtEndPr/>
          <w:sdtContent>
            <w:tc>
              <w:tcPr>
                <w:tcW w:w="774" w:type="pct"/>
                <w:vAlign w:val="bottom"/>
              </w:tcPr>
              <w:p w:rsidRPr="006A1FD0" w:rsidR="005E49E3" w:rsidP="00DB5043" w:rsidRDefault="00C47CAC">
                <w:pPr>
                  <w:pStyle w:val="TableHeading"/>
                  <w:rPr>
                    <w:caps/>
                  </w:rPr>
                </w:pPr>
                <w:r>
                  <w:t>Tax Identifier</w:t>
                </w:r>
              </w:p>
            </w:tc>
          </w:sdtContent>
        </w:sdt>
        <w:sdt>
          <w:sdtPr>
            <w:alias w:val="Labels_TaxPct"/>
            <w:id w:val="1848208140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TaxPct[1]" w:storeItemID="{A0382C2A-D97E-4798-8A3C-1B01CAC44FAD}"/>
          </w:sdtPr>
          <w:sdtEndPr/>
          <w:sdtContent>
            <w:tc>
              <w:tcPr>
                <w:tcW w:w="421" w:type="pct"/>
                <w:vAlign w:val="bottom"/>
              </w:tcPr>
              <w:p w:rsidRPr="006A1FD0" w:rsidR="005E49E3" w:rsidP="00DB5043" w:rsidRDefault="00C47CAC">
                <w:pPr>
                  <w:pStyle w:val="TableHeading"/>
                  <w:rPr>
                    <w:caps/>
                  </w:rPr>
                </w:pPr>
                <w:r>
                  <w:t>Tax Pct</w:t>
                </w:r>
              </w:p>
            </w:tc>
          </w:sdtContent>
        </w:sdt>
        <w:sdt>
          <w:sdtPr>
            <w:alias w:val="Labels_LineAmount"/>
            <w:id w:val="351001014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LineAmount[1]" w:storeItemID="{A0382C2A-D97E-4798-8A3C-1B01CAC44FAD}"/>
          </w:sdtPr>
          <w:sdtEndPr/>
          <w:sdtContent>
            <w:tc>
              <w:tcPr>
                <w:tcW w:w="709" w:type="pct"/>
                <w:vAlign w:val="bottom"/>
              </w:tcPr>
              <w:p w:rsidRPr="006A1FD0" w:rsidR="005E49E3" w:rsidP="00DB5043" w:rsidRDefault="00C47CAC">
                <w:pPr>
                  <w:pStyle w:val="TableHeading"/>
                  <w:jc w:val="right"/>
                  <w:rPr>
                    <w:caps/>
                  </w:rPr>
                </w:pPr>
                <w:r>
                  <w:t>Line Amount</w:t>
                </w:r>
              </w:p>
            </w:tc>
          </w:sdtContent>
        </w:sdt>
        <w:sdt>
          <w:sdtPr>
            <w:alias w:val="Labels_TaxInvDiscBase"/>
            <w:id w:val="-1534802731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TaxInvDiscBase[1]" w:storeItemID="{A0382C2A-D97E-4798-8A3C-1B01CAC44FAD}"/>
          </w:sdtPr>
          <w:sdtEndPr/>
          <w:sdtContent>
            <w:tc>
              <w:tcPr>
                <w:tcW w:w="708" w:type="pct"/>
                <w:vAlign w:val="bottom"/>
              </w:tcPr>
              <w:p w:rsidRPr="006C4456" w:rsidR="005E49E3" w:rsidP="00DB5043" w:rsidRDefault="006C4456">
                <w:pPr>
                  <w:pStyle w:val="TableHeading"/>
                  <w:jc w:val="right"/>
                </w:pPr>
                <w:r w:rsidRPr="006C4456">
                  <w:t>Tax Inv Disc Base</w:t>
                </w:r>
              </w:p>
            </w:tc>
          </w:sdtContent>
        </w:sdt>
        <w:sdt>
          <w:sdtPr>
            <w:alias w:val="Labels_DiscountAmt"/>
            <w:id w:val="1551805726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DiscountAmt[1]" w:storeItemID="{A0382C2A-D97E-4798-8A3C-1B01CAC44FAD}"/>
          </w:sdtPr>
          <w:sdtEndPr/>
          <w:sdtContent>
            <w:tc>
              <w:tcPr>
                <w:tcW w:w="753" w:type="pct"/>
                <w:vAlign w:val="bottom"/>
              </w:tcPr>
              <w:p w:rsidRPr="006A1FD0" w:rsidR="005E49E3" w:rsidP="00DB5043" w:rsidRDefault="00C47CAC">
                <w:pPr>
                  <w:pStyle w:val="TableHeading"/>
                  <w:jc w:val="right"/>
                  <w:rPr>
                    <w:caps/>
                  </w:rPr>
                </w:pPr>
                <w:r>
                  <w:t>Discount Amt</w:t>
                </w:r>
              </w:p>
            </w:tc>
          </w:sdtContent>
        </w:sdt>
        <w:sdt>
          <w:sdtPr>
            <w:alias w:val="Labels_TaxBase"/>
            <w:id w:val="332190194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TaxBase[1]" w:storeItemID="{A0382C2A-D97E-4798-8A3C-1B01CAC44FAD}"/>
          </w:sdtPr>
          <w:sdtEndPr/>
          <w:sdtContent>
            <w:tc>
              <w:tcPr>
                <w:tcW w:w="795" w:type="pct"/>
                <w:vAlign w:val="bottom"/>
              </w:tcPr>
              <w:p w:rsidRPr="006A1FD0" w:rsidR="005E49E3" w:rsidP="00DB5043" w:rsidRDefault="00C47CAC">
                <w:pPr>
                  <w:pStyle w:val="TableHeading"/>
                  <w:jc w:val="right"/>
                  <w:rPr>
                    <w:caps/>
                  </w:rPr>
                </w:pPr>
                <w:r>
                  <w:t>Tax Base</w:t>
                </w:r>
              </w:p>
            </w:tc>
          </w:sdtContent>
        </w:sdt>
        <w:sdt>
          <w:sdtPr>
            <w:alias w:val="Labels_TaxAmount"/>
            <w:id w:val="-959416042"/>
            <w:placeholder>
              <w:docPart w:val="DefaultPlaceholder_1081868574"/>
            </w:placeholder>
            <w15:dataBinding w:prefixMappings="xmlns:ns0='urn:microsoft-dynamics-nav/reports/PrintVis_Sales_Invoice/50001/'" w:xpath="/ns0:NavWordReportXmlPart[1]/ns0:Document[1]/ns0:Labels[1]/ns0:Labels_TaxAmount[1]" w:storeItemID="{A0382C2A-D97E-4798-8A3C-1B01CAC44FAD}"/>
          </w:sdtPr>
          <w:sdtEndPr/>
          <w:sdtContent>
            <w:tc>
              <w:tcPr>
                <w:tcW w:w="840" w:type="pct"/>
                <w:vAlign w:val="bottom"/>
              </w:tcPr>
              <w:p w:rsidRPr="006A1FD0" w:rsidR="005E49E3" w:rsidP="00DB5043" w:rsidRDefault="00C47CAC">
                <w:pPr>
                  <w:pStyle w:val="TableHeading"/>
                  <w:jc w:val="right"/>
                  <w:rPr>
                    <w:caps/>
                  </w:rPr>
                </w:pPr>
                <w:r>
                  <w:t>Tax Amount</w:t>
                </w:r>
              </w:p>
            </w:tc>
          </w:sdtContent>
        </w:sdt>
      </w:tr>
      <w:tr w:rsidRPr="00C323C0" w:rsidR="00E12D9E" w:rsidTr="00E12D9E">
        <w:trPr>
          <w:trHeight w:val="20"/>
        </w:trPr>
        <w:tc>
          <w:tcPr>
            <w:tcW w:w="774" w:type="pct"/>
            <w:vAlign w:val="bottom"/>
          </w:tcPr>
          <w:p w:rsidRPr="00E12D9E" w:rsidR="00E12D9E" w:rsidP="00DB5043" w:rsidRDefault="00E12D9E">
            <w:pPr>
              <w:rPr>
                <w:sz w:val="2"/>
              </w:rPr>
            </w:pPr>
          </w:p>
        </w:tc>
        <w:tc>
          <w:tcPr>
            <w:tcW w:w="421" w:type="pct"/>
            <w:vAlign w:val="bottom"/>
          </w:tcPr>
          <w:p w:rsidRPr="00E12D9E" w:rsidR="00E12D9E" w:rsidP="00DB5043" w:rsidRDefault="00E12D9E">
            <w:pPr>
              <w:rPr>
                <w:sz w:val="2"/>
              </w:rPr>
            </w:pPr>
          </w:p>
        </w:tc>
        <w:tc>
          <w:tcPr>
            <w:tcW w:w="709" w:type="pct"/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  <w:tc>
          <w:tcPr>
            <w:tcW w:w="708" w:type="pct"/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  <w:tc>
          <w:tcPr>
            <w:tcW w:w="753" w:type="pct"/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  <w:tc>
          <w:tcPr>
            <w:tcW w:w="795" w:type="pct"/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  <w:tc>
          <w:tcPr>
            <w:tcW w:w="840" w:type="pct"/>
            <w:vAlign w:val="bottom"/>
          </w:tcPr>
          <w:p w:rsidRPr="00E12D9E" w:rsidR="00E12D9E" w:rsidP="00DB5043" w:rsidRDefault="00E12D9E">
            <w:pPr>
              <w:jc w:val="right"/>
              <w:rPr>
                <w:sz w:val="2"/>
              </w:rPr>
            </w:pPr>
          </w:p>
        </w:tc>
      </w:tr>
      <w:sdt>
        <w:sdtPr>
          <w:id w:val="-1098702726"/>
          <w15:dataBinding w:prefixMappings="xmlns:ns0='urn:microsoft-dynamics-nav/reports/PrintVis_Sales_Invoice/50001/'" w:xpath="/ns0:NavWordReportXmlPart[1]/ns0:Document[1]/ns0:TaxAmountLines" w:storeItemID="{BA68C09F-321A-4FF6-AB7A-11DCE5F52AC7}"/>
          <w15:repeatingSection/>
          <w:alias w:val="#Nav: /Document/TaxAmountLines"/>
          <w:tag w:val="#Nav: PrintVis_Sales_Invoice/50001"/>
        </w:sdtPr>
        <w:sdtEndPr/>
        <w:sdtContent>
          <w:sdt>
            <w:sdtPr>
              <w:id w:val="2001840270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C323C0" w:rsidR="00C323C0" w:rsidTr="00E12D9E">
                <w:sdt>
                  <w:sdtPr>
                    <w:alias w:val="TaxAmountLines_TaxIdentifier"/>
                    <w:id w:val="-332068824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TaxAmountLines[1]/ns0:TaxAmountLines_TaxIdentifier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774" w:type="pct"/>
                        <w:vAlign w:val="top"/>
                      </w:tcPr>
                      <w:p w:rsidR="00C323C0" w:rsidP="00E12D9E" w:rsidRDefault="00E12D9E">
                        <w:r>
                          <w:t>Tax Identifier</w:t>
                        </w:r>
                      </w:p>
                    </w:tc>
                  </w:sdtContent>
                </w:sdt>
                <w:sdt>
                  <w:sdtPr>
                    <w:alias w:val="TaxAmountLines_TaxPct"/>
                    <w:id w:val="-90089066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TaxAmountLines[1]/ns0:TaxAmountLines_TaxPct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421" w:type="pct"/>
                        <w:vAlign w:val="top"/>
                      </w:tcPr>
                      <w:p w:rsidR="00C323C0" w:rsidP="00E12D9E" w:rsidRDefault="00E12D9E">
                        <w:r>
                          <w:t>Tax Pct</w:t>
                        </w:r>
                      </w:p>
                    </w:tc>
                  </w:sdtContent>
                </w:sdt>
                <w:sdt>
                  <w:sdtPr>
                    <w:alias w:val="TaxAmountLines_Amount"/>
                    <w:id w:val="433722036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TaxAmountLines[1]/ns0:TaxAmountLines_Amount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709" w:type="pct"/>
                        <w:vAlign w:val="top"/>
                      </w:tcPr>
                      <w:p w:rsidR="00C323C0" w:rsidP="00E12D9E" w:rsidRDefault="00E12D9E">
                        <w:pPr>
                          <w:jc w:val="right"/>
                        </w:pPr>
                        <w:r>
                          <w:t>Amount</w:t>
                        </w:r>
                      </w:p>
                    </w:tc>
                  </w:sdtContent>
                </w:sdt>
                <w:sdt>
                  <w:sdtPr>
                    <w:alias w:val="TaxAmountLines_DiscountBase"/>
                    <w:id w:val="2132287602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TaxAmountLines[1]/ns0:TaxAmountLines_DiscountBase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708" w:type="pct"/>
                        <w:vAlign w:val="top"/>
                      </w:tcPr>
                      <w:p w:rsidRPr="00C323C0" w:rsidR="00C323C0" w:rsidP="00E12D9E" w:rsidRDefault="00E12D9E">
                        <w:pPr>
                          <w:jc w:val="right"/>
                        </w:pPr>
                        <w:r>
                          <w:t>Discount Base</w:t>
                        </w:r>
                      </w:p>
                    </w:tc>
                  </w:sdtContent>
                </w:sdt>
                <w:sdt>
                  <w:sdtPr>
                    <w:alias w:val="TaxAmountLines_DiscountAmount"/>
                    <w:id w:val="-1415231073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TaxAmountLines[1]/ns0:TaxAmountLines_DiscountAmount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753" w:type="pct"/>
                        <w:vAlign w:val="top"/>
                      </w:tcPr>
                      <w:p w:rsidR="00C323C0" w:rsidP="00E12D9E" w:rsidRDefault="00E12D9E">
                        <w:pPr>
                          <w:jc w:val="right"/>
                        </w:pPr>
                        <w:r>
                          <w:t>Discount Amount</w:t>
                        </w:r>
                      </w:p>
                    </w:tc>
                  </w:sdtContent>
                </w:sdt>
                <w:sdt>
                  <w:sdtPr>
                    <w:alias w:val="TaxAmountLines_TaxBase"/>
                    <w:id w:val="444656973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TaxAmountLines[1]/ns0:TaxAmountLines_TaxBase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795" w:type="pct"/>
                        <w:vAlign w:val="top"/>
                      </w:tcPr>
                      <w:p w:rsidR="00C323C0" w:rsidP="00E12D9E" w:rsidRDefault="00E12D9E">
                        <w:pPr>
                          <w:jc w:val="right"/>
                        </w:pPr>
                        <w:r>
                          <w:t>Tax Base</w:t>
                        </w:r>
                      </w:p>
                    </w:tc>
                  </w:sdtContent>
                </w:sdt>
                <w:sdt>
                  <w:sdtPr>
                    <w:alias w:val="TaxAmountLines_TaxAmount"/>
                    <w:id w:val="-1747712243"/>
                    <w:placeholder>
                      <w:docPart w:val="DefaultPlaceholder_1081868574"/>
                    </w:placeholder>
                    <w15:dataBinding w:prefixMappings="xmlns:ns0='urn:microsoft-dynamics-nav/reports/PrintVis_Sales_Invoice/50001/'" w:xpath="/ns0:NavWordReportXmlPart[1]/ns0:Document[1]/ns0:TaxAmountLines[1]/ns0:TaxAmountLines_TaxAmount[1]" w:storeItemID="{BA68C09F-321A-4FF6-AB7A-11DCE5F52AC7}"/>
                    <w:tag w:val="#Nav: PrintVis_Sales_Invoice/50001"/>
                  </w:sdtPr>
                  <w:sdtEndPr/>
                  <w:sdtContent>
                    <w:tc>
                      <w:tcPr>
                        <w:tcW w:w="840" w:type="pct"/>
                        <w:vAlign w:val="top"/>
                      </w:tcPr>
                      <w:p w:rsidR="00C323C0" w:rsidP="00E12D9E" w:rsidRDefault="00E12D9E">
                        <w:pPr>
                          <w:jc w:val="right"/>
                        </w:pPr>
                        <w:r>
                          <w:t>Tax 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E49E3" w:rsidR="004A1660" w:rsidTr="00957DF5">
        <w:trPr>
          <w:trHeight w:val="252"/>
        </w:trPr>
        <w:tc>
          <w:tcPr>
            <w:tcW w:w="774" w:type="pct"/>
          </w:tcPr>
          <w:p w:rsidRPr="005E49E3" w:rsidR="005E49E3" w:rsidP="00F3768D" w:rsidRDefault="005E49E3"/>
        </w:tc>
        <w:tc>
          <w:tcPr>
            <w:tcW w:w="421" w:type="pct"/>
          </w:tcPr>
          <w:p w:rsidRPr="005E49E3" w:rsidR="005E49E3" w:rsidP="00D637B7" w:rsidRDefault="005E49E3">
            <w:pPr>
              <w:jc w:val="right"/>
            </w:pPr>
          </w:p>
        </w:tc>
        <w:tc>
          <w:tcPr>
            <w:tcW w:w="709" w:type="pct"/>
          </w:tcPr>
          <w:p w:rsidRPr="005E49E3" w:rsidR="005E49E3" w:rsidP="00D637B7" w:rsidRDefault="005E49E3">
            <w:pPr>
              <w:jc w:val="right"/>
            </w:pPr>
          </w:p>
        </w:tc>
        <w:tc>
          <w:tcPr>
            <w:tcW w:w="708" w:type="pct"/>
          </w:tcPr>
          <w:p w:rsidRPr="005E49E3" w:rsidR="005E49E3" w:rsidP="00D637B7" w:rsidRDefault="005E49E3">
            <w:pPr>
              <w:jc w:val="right"/>
            </w:pPr>
          </w:p>
        </w:tc>
        <w:tc>
          <w:tcPr>
            <w:tcW w:w="753" w:type="pct"/>
          </w:tcPr>
          <w:p w:rsidRPr="005E49E3" w:rsidR="005E49E3" w:rsidP="00D637B7" w:rsidRDefault="005E49E3">
            <w:pPr>
              <w:jc w:val="right"/>
            </w:pPr>
          </w:p>
        </w:tc>
        <w:tc>
          <w:tcPr>
            <w:tcW w:w="795" w:type="pct"/>
          </w:tcPr>
          <w:p w:rsidRPr="005E49E3" w:rsidR="005E49E3" w:rsidP="00D637B7" w:rsidRDefault="005E49E3">
            <w:pPr>
              <w:jc w:val="right"/>
            </w:pPr>
          </w:p>
        </w:tc>
        <w:tc>
          <w:tcPr>
            <w:tcW w:w="840" w:type="pct"/>
          </w:tcPr>
          <w:p w:rsidRPr="005E49E3" w:rsidR="005E49E3" w:rsidP="00D637B7" w:rsidRDefault="005E49E3">
            <w:pPr>
              <w:jc w:val="right"/>
            </w:pPr>
          </w:p>
        </w:tc>
      </w:tr>
    </w:tbl>
    <w:p w:rsidR="00EE66DB" w:rsidP="006A1FD0" w:rsidRDefault="00EE66DB"/>
    <w:p w:rsidRPr="005E49E3" w:rsidR="0015676D" w:rsidP="006A1FD0" w:rsidRDefault="0015676D"/>
    <w:sectPr w:rsidRPr="005E49E3" w:rsidR="0015676D" w:rsidSect="00121817">
      <w:headerReference w:type="first" r:id="rId7"/>
      <w:pgSz w:w="12240" w:h="15840" w:code="1"/>
      <w:pgMar w:top="2880" w:right="1080" w:bottom="1080" w:left="1080" w:header="504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6E8" w:rsidP="006A1FD0" w:rsidRDefault="00BD06E8">
      <w:r>
        <w:separator/>
      </w:r>
    </w:p>
  </w:endnote>
  <w:endnote w:type="continuationSeparator" w:id="0">
    <w:p w:rsidR="00BD06E8" w:rsidP="006A1FD0" w:rsidRDefault="00BD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6E8" w:rsidP="006A1FD0" w:rsidRDefault="00BD06E8">
      <w:r>
        <w:separator/>
      </w:r>
    </w:p>
  </w:footnote>
  <w:footnote w:type="continuationSeparator" w:id="0">
    <w:p w:rsidR="00BD06E8" w:rsidP="006A1FD0" w:rsidRDefault="00BD06E8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2"/>
      <w:tblW w:w="0" w:type="auto"/>
      <w:tblBorders>
        <w:top w:val="none" w:color="auto" w:sz="0" w:space="0"/>
        <w:bottom w:val="none" w:color="auto" w:sz="0" w:space="0"/>
      </w:tblBorders>
      <w:tblLook w:val="04A0" w:firstRow="1" w:lastRow="0" w:firstColumn="1" w:lastColumn="0" w:noHBand="0" w:noVBand="1"/>
    </w:tblPr>
    <w:tblGrid>
      <w:gridCol w:w="5040"/>
      <w:gridCol w:w="5040"/>
    </w:tblGrid>
    <w:tr w:rsidRPr="009B6F52" w:rsidR="0020318B" w:rsidTr="000A32E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40" w:type="dxa"/>
          <w:tcBorders>
            <w:bottom w:val="none" w:color="auto" w:sz="0" w:space="0"/>
          </w:tcBorders>
        </w:tcPr>
        <w:p w:rsidRPr="006A1FD0" w:rsidR="0020318B" w:rsidP="006A1FD0" w:rsidRDefault="00001DAF">
          <w:pPr>
            <w:rPr>
              <w:b w:val="0"/>
            </w:rPr>
          </w:pPr>
          <w:sdt>
            <w:sdtPr>
              <w:alias w:val="Company_Address1"/>
              <w:tag w:val="Company_Address1"/>
              <w:id w:val="-1252041061"/>
              <w:placeholder>
                <w:docPart w:val="F27612F60267476BA3F60581927DE01C"/>
              </w:placeholder>
              <w15:dataBinding w:prefixMappings="xmlns:ns0='urn:microsoft-dynamics-nav/reports/PrintVis_Sales_Invoice/50001/'" w:xpath="/ns0:NavWordReportXmlPart[1]/ns0:Document[1]/ns0:Company[1]/ns0:Company_Address1[1]" w:storeItemID="{00000000-0000-0000-0000-000000000000}"/>
            </w:sdtPr>
            <w:sdtEndPr>
              <w:rPr>
                <w:sz w:val="28"/>
                <w:szCs w:val="28"/>
              </w:rPr>
            </w:sdtEndPr>
            <w:sdtContent>
              <w:r w:rsidRPr="006A1FD0" w:rsidR="0020318B">
                <w:rPr>
                  <w:b w:val="0"/>
                </w:rPr>
                <w:t>Address1</w:t>
              </w:r>
            </w:sdtContent>
          </w:sdt>
        </w:p>
      </w:tc>
      <w:sdt>
        <w:sdtPr>
          <w:id w:val="-1419253252"/>
          <w:showingPlcHdr/>
          <w:dataBinding w:prefixMappings="xmlns:ns0='urn:microsoft-dynamics-nav/reports/PrintVis_Sales_Invoice/50001/'" w:xpath="/ns0:NavWordReportXmlPart[1]/ns0:Document[1]/ns0:Company[1]/ns0:Company_Logo[1]" w:storeItemID="{00000000-0000-0000-0000-000000000000}"/>
          <w:picture/>
          <w:alias w:val="#Nav: /Document/Company/Company_Logo"/>
          <w:tag w:val="#Nav: PrintVis_Sales_Invoice/50001"/>
        </w:sdtPr>
        <w:sdtEndPr/>
        <w:sdtContent>
          <w:tc>
            <w:tcPr>
              <w:tcW w:w="5040" w:type="dxa"/>
              <w:vMerge w:val="restart"/>
              <w:tcBorders>
                <w:bottom w:val="none" w:color="auto" w:sz="0" w:space="0"/>
              </w:tcBorders>
            </w:tcPr>
            <w:p w:rsidRPr="009B6F52" w:rsidR="0020318B" w:rsidP="006A1FD0" w:rsidRDefault="0020318B">
              <w:pPr>
                <w:pStyle w:val="Head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b w:val="0"/>
                </w:rPr>
              </w:pPr>
              <w:r w:rsidRPr="009B6F52">
                <w:rPr>
                  <w:noProof/>
                </w:rPr>
                <w:drawing>
                  <wp:inline distT="0" distB="0" distL="0" distR="0" wp14:anchorId="4D026DC2" wp14:editId="71397F9E">
                    <wp:extent cx="2120265" cy="1219200"/>
                    <wp:effectExtent l="0" t="0" r="0" b="0"/>
                    <wp:docPr id="2" name="Pictur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26494" cy="12227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Pr="009B6F52" w:rsidR="0020318B" w:rsidTr="000A32E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40" w:type="dxa"/>
          <w:tcBorders>
            <w:top w:val="none" w:color="auto" w:sz="0" w:space="0"/>
            <w:bottom w:val="none" w:color="auto" w:sz="0" w:space="0"/>
          </w:tcBorders>
        </w:tcPr>
        <w:p w:rsidRPr="006A1FD0" w:rsidR="0020318B" w:rsidP="006A1FD0" w:rsidRDefault="00001DAF">
          <w:pPr>
            <w:rPr>
              <w:b w:val="0"/>
            </w:rPr>
          </w:pPr>
          <w:sdt>
            <w:sdtPr>
              <w:alias w:val="Company_Address2"/>
              <w:tag w:val="Company_Address2"/>
              <w:id w:val="-802308845"/>
              <w:placeholder>
                <w:docPart w:val="150C7F6714B54FD38CF28456D9E7F22D"/>
              </w:placeholder>
              <w15:dataBinding w:prefixMappings="xmlns:ns0='urn:microsoft-dynamics-nav/reports/PrintVis_Sales_Invoice/50001/'" w:xpath="/ns0:NavWordReportXmlPart[1]/ns0:Document[1]/ns0:Company[1]/ns0:Company_Address2[1]" w:storeItemID="{00000000-0000-0000-0000-000000000000}"/>
            </w:sdtPr>
            <w:sdtEndPr/>
            <w:sdtContent>
              <w:r w:rsidRPr="006A1FD0" w:rsidR="0020318B">
                <w:rPr>
                  <w:b w:val="0"/>
                </w:rPr>
                <w:t>Address 2</w:t>
              </w:r>
            </w:sdtContent>
          </w:sdt>
        </w:p>
      </w:tc>
      <w:tc>
        <w:tcPr>
          <w:tcW w:w="5040" w:type="dxa"/>
          <w:vMerge/>
          <w:tcBorders>
            <w:top w:val="none" w:color="auto" w:sz="0" w:space="0"/>
            <w:bottom w:val="none" w:color="auto" w:sz="0" w:space="0"/>
          </w:tcBorders>
        </w:tcPr>
        <w:p w:rsidRPr="009B6F52" w:rsidR="0020318B" w:rsidP="006A1FD0" w:rsidRDefault="0020318B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</w:tr>
    <w:tr w:rsidRPr="009B6F52" w:rsidR="0020318B" w:rsidTr="000A32EA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40" w:type="dxa"/>
        </w:tcPr>
        <w:sdt>
          <w:sdtPr>
            <w:alias w:val="Company_Address3"/>
            <w:tag w:val="Company_Address3"/>
            <w:id w:val="-221064219"/>
            <w:placeholder>
              <w:docPart w:val="12814AAD50A54A6182BFF694B30BB4CB"/>
            </w:placeholder>
            <w15:dataBinding w:prefixMappings="xmlns:ns0='urn:microsoft-dynamics-nav/reports/PrintVis_Sales_Invoice/50001/'" w:xpath="/ns0:NavWordReportXmlPart[1]/ns0:Document[1]/ns0:Company[1]/ns0:Company_Address3[1]" w:storeItemID="{00000000-0000-0000-0000-000000000000}"/>
          </w:sdtPr>
          <w:sdtEndPr/>
          <w:sdtContent>
            <w:p w:rsidRPr="006A1FD0" w:rsidR="0020318B" w:rsidP="006A1FD0" w:rsidRDefault="0020318B">
              <w:pPr>
                <w:rPr>
                  <w:b w:val="0"/>
                </w:rPr>
              </w:pPr>
              <w:r w:rsidRPr="006A1FD0">
                <w:rPr>
                  <w:b w:val="0"/>
                </w:rPr>
                <w:t>Address 3</w:t>
              </w:r>
            </w:p>
          </w:sdtContent>
        </w:sdt>
      </w:tc>
      <w:tc>
        <w:tcPr>
          <w:tcW w:w="5040" w:type="dxa"/>
          <w:vMerge/>
        </w:tcPr>
        <w:p w:rsidRPr="009B6F52" w:rsidR="0020318B" w:rsidP="006A1FD0" w:rsidRDefault="0020318B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Pr="009B6F52" w:rsidR="0020318B" w:rsidTr="000A32E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40" w:type="dxa"/>
          <w:tcBorders>
            <w:top w:val="none" w:color="auto" w:sz="0" w:space="0"/>
            <w:bottom w:val="none" w:color="auto" w:sz="0" w:space="0"/>
          </w:tcBorders>
        </w:tcPr>
        <w:sdt>
          <w:sdtPr>
            <w:alias w:val="Company_Address4"/>
            <w:tag w:val="Company_Address4"/>
            <w:id w:val="1733658407"/>
            <w:placeholder>
              <w:docPart w:val="0093F0F809F44ED5920B73B640A61390"/>
            </w:placeholder>
            <w15:dataBinding w:prefixMappings="xmlns:ns0='urn:microsoft-dynamics-nav/reports/PrintVis_Sales_Invoice/50001/'" w:xpath="/ns0:NavWordReportXmlPart[1]/ns0:Document[1]/ns0:Company[1]/ns0:Company_Address4[1]" w:storeItemID="{00000000-0000-0000-0000-000000000000}"/>
          </w:sdtPr>
          <w:sdtEndPr/>
          <w:sdtContent>
            <w:p w:rsidRPr="006A1FD0" w:rsidR="0020318B" w:rsidP="006A1FD0" w:rsidRDefault="0020318B">
              <w:pPr>
                <w:rPr>
                  <w:b w:val="0"/>
                </w:rPr>
              </w:pPr>
              <w:r w:rsidRPr="006A1FD0">
                <w:rPr>
                  <w:b w:val="0"/>
                </w:rPr>
                <w:t>Address 4</w:t>
              </w:r>
            </w:p>
          </w:sdtContent>
        </w:sdt>
      </w:tc>
      <w:tc>
        <w:tcPr>
          <w:tcW w:w="5040" w:type="dxa"/>
          <w:vMerge/>
          <w:tcBorders>
            <w:top w:val="none" w:color="auto" w:sz="0" w:space="0"/>
            <w:bottom w:val="none" w:color="auto" w:sz="0" w:space="0"/>
          </w:tcBorders>
        </w:tcPr>
        <w:p w:rsidRPr="009B6F52" w:rsidR="0020318B" w:rsidP="006A1FD0" w:rsidRDefault="0020318B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</w:tr>
    <w:tr w:rsidRPr="009B6F52" w:rsidR="0020318B" w:rsidTr="000A32EA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40" w:type="dxa"/>
        </w:tcPr>
        <w:sdt>
          <w:sdtPr>
            <w:alias w:val="Company_PhoneNo"/>
            <w:tag w:val="Company_PhoneNo"/>
            <w:id w:val="996605798"/>
            <w:placeholder>
              <w:docPart w:val="2AC77858E2184EC5B871F2E21DBA67CC"/>
            </w:placeholder>
            <w15:dataBinding w:prefixMappings="xmlns:ns0='urn:microsoft-dynamics-nav/reports/PrintVis_Sales_Invoice/50001/'" w:xpath="/ns0:NavWordReportXmlPart[1]/ns0:Document[1]/ns0:Company[1]/ns0:Company_PhoneNo[1]" w:storeItemID="{00000000-0000-0000-0000-000000000000}"/>
          </w:sdtPr>
          <w:sdtEndPr/>
          <w:sdtContent>
            <w:p w:rsidRPr="006A1FD0" w:rsidR="0020318B" w:rsidP="006A1FD0" w:rsidRDefault="0020318B">
              <w:pPr>
                <w:rPr>
                  <w:b w:val="0"/>
                </w:rPr>
              </w:pPr>
              <w:r w:rsidRPr="006A1FD0">
                <w:rPr>
                  <w:b w:val="0"/>
                </w:rPr>
                <w:t xml:space="preserve">Phone No. </w:t>
              </w:r>
            </w:p>
          </w:sdtContent>
        </w:sdt>
      </w:tc>
      <w:tc>
        <w:tcPr>
          <w:tcW w:w="5040" w:type="dxa"/>
          <w:vMerge/>
        </w:tcPr>
        <w:p w:rsidRPr="009B6F52" w:rsidR="0020318B" w:rsidP="006A1FD0" w:rsidRDefault="0020318B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Pr="009B6F52" w:rsidR="0020318B" w:rsidTr="000A32E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40" w:type="dxa"/>
          <w:tcBorders>
            <w:top w:val="none" w:color="auto" w:sz="0" w:space="0"/>
            <w:bottom w:val="none" w:color="auto" w:sz="0" w:space="0"/>
          </w:tcBorders>
        </w:tcPr>
        <w:sdt>
          <w:sdtPr>
            <w:alias w:val="Company_HomePage"/>
            <w:tag w:val="Company_HomePage"/>
            <w:id w:val="1492599738"/>
            <w:placeholder>
              <w:docPart w:val="98DBE2686D504B51ACA6CBC33B2B8369"/>
            </w:placeholder>
            <w15:dataBinding w:prefixMappings="xmlns:ns0='urn:microsoft-dynamics-nav/reports/PrintVis_Sales_Invoice/50001/'" w:xpath="/ns0:NavWordReportXmlPart[1]/ns0:Document[1]/ns0:Company[1]/ns0:Company_HomePage[1]" w:storeItemID="{00000000-0000-0000-0000-000000000000}"/>
          </w:sdtPr>
          <w:sdtEndPr/>
          <w:sdtContent>
            <w:p w:rsidRPr="006A1FD0" w:rsidR="0020318B" w:rsidP="006A1FD0" w:rsidRDefault="0020318B">
              <w:pPr>
                <w:rPr>
                  <w:b w:val="0"/>
                </w:rPr>
              </w:pPr>
              <w:r w:rsidRPr="006A1FD0">
                <w:rPr>
                  <w:b w:val="0"/>
                </w:rPr>
                <w:t>Home Page</w:t>
              </w:r>
            </w:p>
          </w:sdtContent>
        </w:sdt>
      </w:tc>
      <w:tc>
        <w:tcPr>
          <w:tcW w:w="5040" w:type="dxa"/>
          <w:vMerge/>
          <w:tcBorders>
            <w:top w:val="none" w:color="auto" w:sz="0" w:space="0"/>
            <w:bottom w:val="none" w:color="auto" w:sz="0" w:space="0"/>
          </w:tcBorders>
        </w:tcPr>
        <w:p w:rsidRPr="009B6F52" w:rsidR="0020318B" w:rsidP="006A1FD0" w:rsidRDefault="0020318B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</w:tr>
    <w:tr w:rsidRPr="009B6F52" w:rsidR="0020318B" w:rsidTr="000A32EA">
      <w:sdt>
        <w:sdtPr>
          <w:alias w:val="Company_Email"/>
          <w:tag w:val="Company_Email"/>
          <w:id w:val="2132673184"/>
          <w:placeholder>
            <w:docPart w:val="7D12C82F727543DBB64A31A6CCD2B96E"/>
          </w:placeholder>
          <w15:dataBinding w:prefixMappings="xmlns:ns0='urn:microsoft-dynamics-nav/reports/PrintVis_Sales_Invoice/50001/'" w:xpath="/ns0:NavWordReportXmlPart[1]/ns0:Document[1]/ns0:Company[1]/ns0:Company_Email[1]" w:storeItemID="{00000000-0000-0000-0000-000000000000}"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5040" w:type="dxa"/>
            </w:tcPr>
            <w:p w:rsidRPr="006A1FD0" w:rsidR="0020318B" w:rsidP="006A1FD0" w:rsidRDefault="0020318B">
              <w:pPr>
                <w:rPr>
                  <w:b w:val="0"/>
                </w:rPr>
              </w:pPr>
              <w:r w:rsidRPr="006A1FD0">
                <w:rPr>
                  <w:b w:val="0"/>
                </w:rPr>
                <w:t>Email</w:t>
              </w:r>
            </w:p>
          </w:tc>
        </w:sdtContent>
      </w:sdt>
      <w:tc>
        <w:tcPr>
          <w:tcW w:w="5040" w:type="dxa"/>
          <w:vMerge/>
        </w:tcPr>
        <w:p w:rsidRPr="009B6F52" w:rsidR="0020318B" w:rsidP="006A1FD0" w:rsidRDefault="0020318B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Pr="006A1FD0" w:rsidR="0020318B" w:rsidTr="000A32E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40" w:type="dxa"/>
          <w:tcBorders>
            <w:top w:val="none" w:color="auto" w:sz="0" w:space="0"/>
            <w:bottom w:val="none" w:color="auto" w:sz="0" w:space="0"/>
          </w:tcBorders>
        </w:tcPr>
        <w:p w:rsidRPr="006A1FD0" w:rsidR="0020318B" w:rsidP="006C4456" w:rsidRDefault="0020318B">
          <w:pPr>
            <w:rPr>
              <w:b w:val="0"/>
            </w:rPr>
          </w:pPr>
          <w:r w:rsidRPr="006A1FD0">
            <w:rPr>
              <w:b w:val="0"/>
            </w:rPr>
            <w:t xml:space="preserve">  </w:t>
          </w:r>
        </w:p>
      </w:tc>
      <w:tc>
        <w:tcPr>
          <w:tcW w:w="5040" w:type="dxa"/>
          <w:tcBorders>
            <w:top w:val="none" w:color="auto" w:sz="0" w:space="0"/>
            <w:bottom w:val="none" w:color="auto" w:sz="0" w:space="0"/>
          </w:tcBorders>
        </w:tcPr>
        <w:p w:rsidRPr="00D637B7" w:rsidR="0020318B" w:rsidP="00D637B7" w:rsidRDefault="00001DAF">
          <w:pPr>
            <w:pStyle w:val="Heading1"/>
            <w:outlineLvl w:val="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sdt>
            <w:sdtPr>
              <w:alias w:val="Header_DocumentType"/>
              <w:id w:val="-954478822"/>
              <w:placeholder>
                <w:docPart w:val="DefaultPlaceholder_1081868574"/>
              </w:placeholder>
              <w15:dataBinding w:prefixMappings="xmlns:ns0='urn:microsoft-dynamics-nav/reports/PrintVis_Sales_Invoice/50001/'" w:xpath="/ns0:NavWordReportXmlPart[1]/ns0:Document[1]/ns0:Header[1]/ns0:Header_DocumentType[1]" w:storeItemID="{A0382C2A-D97E-4798-8A3C-1B01CAC44FAD}"/>
            </w:sdtPr>
            <w:sdtEndPr/>
            <w:sdtContent>
              <w:r w:rsidR="00C47CAC">
                <w:t>Document Type</w:t>
              </w:r>
            </w:sdtContent>
          </w:sdt>
          <w:r w:rsidRPr="00D637B7" w:rsidR="00E72CD1">
            <w:t xml:space="preserve"> </w:t>
          </w:r>
          <w:sdt>
            <w:sdtPr>
              <w:alias w:val="Header_DocumentNo"/>
              <w:tag w:val="Header_DocumentNo"/>
              <w:id w:val="-1808012387"/>
              <w15:dataBinding w:prefixMappings="xmlns:ns0='urn:microsoft-dynamics-nav/reports/PrintVis_Sales_Invoice/50001/'" w:xpath="/ns0:NavWordReportXmlPart[1]/ns0:Document[1]/ns0:Header[1]/ns0:Header_DocumentNo[1]" w:storeItemID="{00000000-0000-0000-0000-000000000000}"/>
            </w:sdtPr>
            <w:sdtEndPr/>
            <w:sdtContent>
              <w:r w:rsidRPr="00D637B7" w:rsidR="00E72CD1">
                <w:t>Document No</w:t>
              </w:r>
            </w:sdtContent>
          </w:sdt>
          <w:r w:rsidRPr="00D637B7" w:rsidR="009B0CC7">
            <w:t xml:space="preserve"> </w:t>
          </w:r>
        </w:p>
      </w:tc>
    </w:tr>
  </w:tbl>
  <w:p w:rsidRPr="009B6F52" w:rsidR="00233B15" w:rsidP="006A1FD0" w:rsidRDefault="00233B15">
    <w:pPr>
      <w:pStyle w:val="Header"/>
    </w:pPr>
    <w:r w:rsidRPr="009B6F52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hideSpellingErrors/>
  <w:hideGrammaticalErrors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67"/>
    <w:rsid w:val="00001DAF"/>
    <w:rsid w:val="00007CD5"/>
    <w:rsid w:val="000220A1"/>
    <w:rsid w:val="000221D9"/>
    <w:rsid w:val="00024700"/>
    <w:rsid w:val="00035EBE"/>
    <w:rsid w:val="00040BA0"/>
    <w:rsid w:val="0004447C"/>
    <w:rsid w:val="00067304"/>
    <w:rsid w:val="0006782C"/>
    <w:rsid w:val="00072E66"/>
    <w:rsid w:val="00073FA8"/>
    <w:rsid w:val="0007784B"/>
    <w:rsid w:val="0009346E"/>
    <w:rsid w:val="000963BB"/>
    <w:rsid w:val="000A0B91"/>
    <w:rsid w:val="000A32EA"/>
    <w:rsid w:val="000C0B04"/>
    <w:rsid w:val="000C30D5"/>
    <w:rsid w:val="000E0059"/>
    <w:rsid w:val="000E0AE7"/>
    <w:rsid w:val="000E3AF7"/>
    <w:rsid w:val="00110AD8"/>
    <w:rsid w:val="00110C91"/>
    <w:rsid w:val="00121817"/>
    <w:rsid w:val="00123B6E"/>
    <w:rsid w:val="00135C42"/>
    <w:rsid w:val="00137D28"/>
    <w:rsid w:val="00140A92"/>
    <w:rsid w:val="001427F8"/>
    <w:rsid w:val="00144970"/>
    <w:rsid w:val="00153AF2"/>
    <w:rsid w:val="0015676D"/>
    <w:rsid w:val="00156A29"/>
    <w:rsid w:val="00156C54"/>
    <w:rsid w:val="00157556"/>
    <w:rsid w:val="00170101"/>
    <w:rsid w:val="00193C06"/>
    <w:rsid w:val="001C5F1A"/>
    <w:rsid w:val="001D604B"/>
    <w:rsid w:val="001F2DC8"/>
    <w:rsid w:val="0020318B"/>
    <w:rsid w:val="00233B15"/>
    <w:rsid w:val="0024395D"/>
    <w:rsid w:val="00266417"/>
    <w:rsid w:val="00280652"/>
    <w:rsid w:val="00287CC9"/>
    <w:rsid w:val="00297463"/>
    <w:rsid w:val="002A0D09"/>
    <w:rsid w:val="002C229A"/>
    <w:rsid w:val="002C2DA7"/>
    <w:rsid w:val="002C5886"/>
    <w:rsid w:val="002D4D90"/>
    <w:rsid w:val="002E3173"/>
    <w:rsid w:val="002F78D3"/>
    <w:rsid w:val="003013A9"/>
    <w:rsid w:val="00302372"/>
    <w:rsid w:val="00307D24"/>
    <w:rsid w:val="00310F2A"/>
    <w:rsid w:val="0034090E"/>
    <w:rsid w:val="00342A0B"/>
    <w:rsid w:val="0034647C"/>
    <w:rsid w:val="00347055"/>
    <w:rsid w:val="00364405"/>
    <w:rsid w:val="00393432"/>
    <w:rsid w:val="00397E9E"/>
    <w:rsid w:val="003A77B0"/>
    <w:rsid w:val="003B088B"/>
    <w:rsid w:val="003B61D4"/>
    <w:rsid w:val="003C3199"/>
    <w:rsid w:val="003D27DB"/>
    <w:rsid w:val="003E7AAF"/>
    <w:rsid w:val="003F414A"/>
    <w:rsid w:val="004032EA"/>
    <w:rsid w:val="0040706C"/>
    <w:rsid w:val="004117F0"/>
    <w:rsid w:val="0041343E"/>
    <w:rsid w:val="004138E7"/>
    <w:rsid w:val="00426512"/>
    <w:rsid w:val="00431968"/>
    <w:rsid w:val="00432AE4"/>
    <w:rsid w:val="00437040"/>
    <w:rsid w:val="004426F8"/>
    <w:rsid w:val="00443241"/>
    <w:rsid w:val="00443366"/>
    <w:rsid w:val="00456AE5"/>
    <w:rsid w:val="00457D3C"/>
    <w:rsid w:val="004601E3"/>
    <w:rsid w:val="00466867"/>
    <w:rsid w:val="00476B5F"/>
    <w:rsid w:val="00485478"/>
    <w:rsid w:val="00492793"/>
    <w:rsid w:val="004A04B6"/>
    <w:rsid w:val="004A1660"/>
    <w:rsid w:val="004A2675"/>
    <w:rsid w:val="004A6406"/>
    <w:rsid w:val="004A7BAB"/>
    <w:rsid w:val="004B61C3"/>
    <w:rsid w:val="004C209E"/>
    <w:rsid w:val="004C3DFD"/>
    <w:rsid w:val="004C4755"/>
    <w:rsid w:val="00506FCF"/>
    <w:rsid w:val="00520824"/>
    <w:rsid w:val="00527146"/>
    <w:rsid w:val="00534E7D"/>
    <w:rsid w:val="00544011"/>
    <w:rsid w:val="005570B0"/>
    <w:rsid w:val="00562A75"/>
    <w:rsid w:val="005707D3"/>
    <w:rsid w:val="005820A1"/>
    <w:rsid w:val="005831B7"/>
    <w:rsid w:val="005A5971"/>
    <w:rsid w:val="005B1761"/>
    <w:rsid w:val="005B377D"/>
    <w:rsid w:val="005C2202"/>
    <w:rsid w:val="005D2F23"/>
    <w:rsid w:val="005D51BC"/>
    <w:rsid w:val="005E49E3"/>
    <w:rsid w:val="005E7061"/>
    <w:rsid w:val="005F4D76"/>
    <w:rsid w:val="005F6772"/>
    <w:rsid w:val="005F7947"/>
    <w:rsid w:val="0060311E"/>
    <w:rsid w:val="00606902"/>
    <w:rsid w:val="006325DF"/>
    <w:rsid w:val="006334F1"/>
    <w:rsid w:val="00637602"/>
    <w:rsid w:val="00642F77"/>
    <w:rsid w:val="006434E1"/>
    <w:rsid w:val="0064500C"/>
    <w:rsid w:val="00654716"/>
    <w:rsid w:val="006749B5"/>
    <w:rsid w:val="00675AFC"/>
    <w:rsid w:val="00682633"/>
    <w:rsid w:val="00686D6B"/>
    <w:rsid w:val="00692213"/>
    <w:rsid w:val="00697D21"/>
    <w:rsid w:val="006A1FD0"/>
    <w:rsid w:val="006C4456"/>
    <w:rsid w:val="006F124C"/>
    <w:rsid w:val="006F7B45"/>
    <w:rsid w:val="007006B1"/>
    <w:rsid w:val="00717E75"/>
    <w:rsid w:val="0073088F"/>
    <w:rsid w:val="00734653"/>
    <w:rsid w:val="007559EB"/>
    <w:rsid w:val="007604BF"/>
    <w:rsid w:val="0078483C"/>
    <w:rsid w:val="0079075F"/>
    <w:rsid w:val="007B16A6"/>
    <w:rsid w:val="007C4C89"/>
    <w:rsid w:val="007D2E89"/>
    <w:rsid w:val="007D7F65"/>
    <w:rsid w:val="007E7E6A"/>
    <w:rsid w:val="00800B55"/>
    <w:rsid w:val="00801449"/>
    <w:rsid w:val="008042DB"/>
    <w:rsid w:val="00822282"/>
    <w:rsid w:val="00822EE8"/>
    <w:rsid w:val="008379C3"/>
    <w:rsid w:val="0084374C"/>
    <w:rsid w:val="008512C2"/>
    <w:rsid w:val="0085691A"/>
    <w:rsid w:val="008754BB"/>
    <w:rsid w:val="0087667D"/>
    <w:rsid w:val="00877A08"/>
    <w:rsid w:val="00890106"/>
    <w:rsid w:val="00890B3F"/>
    <w:rsid w:val="008B03BB"/>
    <w:rsid w:val="008C1566"/>
    <w:rsid w:val="008E0B42"/>
    <w:rsid w:val="008F4030"/>
    <w:rsid w:val="00903476"/>
    <w:rsid w:val="00904C06"/>
    <w:rsid w:val="00910EF8"/>
    <w:rsid w:val="00926DE9"/>
    <w:rsid w:val="00936308"/>
    <w:rsid w:val="0094380E"/>
    <w:rsid w:val="009441B3"/>
    <w:rsid w:val="00957DF5"/>
    <w:rsid w:val="00975533"/>
    <w:rsid w:val="00994EC6"/>
    <w:rsid w:val="009A4EA3"/>
    <w:rsid w:val="009B0CC7"/>
    <w:rsid w:val="009B4A04"/>
    <w:rsid w:val="009B6F52"/>
    <w:rsid w:val="009C336D"/>
    <w:rsid w:val="009C56F4"/>
    <w:rsid w:val="009D18D6"/>
    <w:rsid w:val="009D1F8D"/>
    <w:rsid w:val="009D4732"/>
    <w:rsid w:val="009F6975"/>
    <w:rsid w:val="00A105C7"/>
    <w:rsid w:val="00A13412"/>
    <w:rsid w:val="00A4609C"/>
    <w:rsid w:val="00A646DA"/>
    <w:rsid w:val="00A6532A"/>
    <w:rsid w:val="00A740A1"/>
    <w:rsid w:val="00A85450"/>
    <w:rsid w:val="00A85DDD"/>
    <w:rsid w:val="00A92660"/>
    <w:rsid w:val="00A92C63"/>
    <w:rsid w:val="00AA2A3E"/>
    <w:rsid w:val="00AD5334"/>
    <w:rsid w:val="00AD6A4E"/>
    <w:rsid w:val="00AD75F8"/>
    <w:rsid w:val="00AE5432"/>
    <w:rsid w:val="00AF2BC7"/>
    <w:rsid w:val="00AF7244"/>
    <w:rsid w:val="00B0677E"/>
    <w:rsid w:val="00B126E3"/>
    <w:rsid w:val="00B31EAA"/>
    <w:rsid w:val="00B36480"/>
    <w:rsid w:val="00B366C4"/>
    <w:rsid w:val="00B444FA"/>
    <w:rsid w:val="00B47F96"/>
    <w:rsid w:val="00B52157"/>
    <w:rsid w:val="00B845D0"/>
    <w:rsid w:val="00B862DE"/>
    <w:rsid w:val="00B8722C"/>
    <w:rsid w:val="00B9238B"/>
    <w:rsid w:val="00BA1388"/>
    <w:rsid w:val="00BB7E72"/>
    <w:rsid w:val="00BB7EAF"/>
    <w:rsid w:val="00BC65F2"/>
    <w:rsid w:val="00BD06E8"/>
    <w:rsid w:val="00BE7D84"/>
    <w:rsid w:val="00C124BD"/>
    <w:rsid w:val="00C15C0A"/>
    <w:rsid w:val="00C2045B"/>
    <w:rsid w:val="00C26840"/>
    <w:rsid w:val="00C323C0"/>
    <w:rsid w:val="00C3423E"/>
    <w:rsid w:val="00C43B53"/>
    <w:rsid w:val="00C47CAC"/>
    <w:rsid w:val="00C522A3"/>
    <w:rsid w:val="00C64CBF"/>
    <w:rsid w:val="00C71747"/>
    <w:rsid w:val="00C72936"/>
    <w:rsid w:val="00C73A64"/>
    <w:rsid w:val="00C75526"/>
    <w:rsid w:val="00C80A65"/>
    <w:rsid w:val="00C81000"/>
    <w:rsid w:val="00C838DA"/>
    <w:rsid w:val="00C9118F"/>
    <w:rsid w:val="00C94D8F"/>
    <w:rsid w:val="00C97FB1"/>
    <w:rsid w:val="00CC1773"/>
    <w:rsid w:val="00CD100F"/>
    <w:rsid w:val="00CD5103"/>
    <w:rsid w:val="00CE7D9B"/>
    <w:rsid w:val="00CF389E"/>
    <w:rsid w:val="00CF5D5F"/>
    <w:rsid w:val="00D14E2C"/>
    <w:rsid w:val="00D230AE"/>
    <w:rsid w:val="00D44337"/>
    <w:rsid w:val="00D50927"/>
    <w:rsid w:val="00D50AA9"/>
    <w:rsid w:val="00D637B7"/>
    <w:rsid w:val="00D6620F"/>
    <w:rsid w:val="00D72AF4"/>
    <w:rsid w:val="00D923D1"/>
    <w:rsid w:val="00D92D83"/>
    <w:rsid w:val="00DA1D27"/>
    <w:rsid w:val="00DA29E3"/>
    <w:rsid w:val="00DA7AEE"/>
    <w:rsid w:val="00DB5043"/>
    <w:rsid w:val="00DB508E"/>
    <w:rsid w:val="00DD1703"/>
    <w:rsid w:val="00DE7E79"/>
    <w:rsid w:val="00DF764E"/>
    <w:rsid w:val="00E10725"/>
    <w:rsid w:val="00E12D9E"/>
    <w:rsid w:val="00E21E7A"/>
    <w:rsid w:val="00E247D9"/>
    <w:rsid w:val="00E307DB"/>
    <w:rsid w:val="00E30FB7"/>
    <w:rsid w:val="00E34FAE"/>
    <w:rsid w:val="00E43AF1"/>
    <w:rsid w:val="00E4493A"/>
    <w:rsid w:val="00E547E2"/>
    <w:rsid w:val="00E5499F"/>
    <w:rsid w:val="00E55178"/>
    <w:rsid w:val="00E6488B"/>
    <w:rsid w:val="00E72CD1"/>
    <w:rsid w:val="00E731C0"/>
    <w:rsid w:val="00E75976"/>
    <w:rsid w:val="00E81356"/>
    <w:rsid w:val="00E90963"/>
    <w:rsid w:val="00E94C4D"/>
    <w:rsid w:val="00EA725D"/>
    <w:rsid w:val="00EB49B0"/>
    <w:rsid w:val="00EB6558"/>
    <w:rsid w:val="00ED042C"/>
    <w:rsid w:val="00EE66DB"/>
    <w:rsid w:val="00F027E1"/>
    <w:rsid w:val="00F120EC"/>
    <w:rsid w:val="00F12BE0"/>
    <w:rsid w:val="00F349CC"/>
    <w:rsid w:val="00F3768D"/>
    <w:rsid w:val="00F443BB"/>
    <w:rsid w:val="00F44FB9"/>
    <w:rsid w:val="00F567A3"/>
    <w:rsid w:val="00F567E9"/>
    <w:rsid w:val="00F57367"/>
    <w:rsid w:val="00F72498"/>
    <w:rsid w:val="00F73D58"/>
    <w:rsid w:val="00F74323"/>
    <w:rsid w:val="00F77270"/>
    <w:rsid w:val="00F863BF"/>
    <w:rsid w:val="00F925E3"/>
    <w:rsid w:val="00FA377E"/>
    <w:rsid w:val="00FB6B7F"/>
    <w:rsid w:val="00FD3C40"/>
    <w:rsid w:val="00FE1636"/>
    <w:rsid w:val="00FF2610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FBBCB37-997A-41A0-8EE2-A09EB3DD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FD0"/>
    <w:rPr>
      <w:rFonts w:asciiTheme="majorHAnsi" w:hAnsiTheme="majorHAnsi"/>
      <w:color w:val="888F96" w:themeColor="text2" w:themeTint="80"/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7B7"/>
    <w:pPr>
      <w:spacing w:after="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7B7"/>
    <w:pPr>
      <w:outlineLvl w:val="1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eastAsiaTheme="majorEastAsia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sid w:val="006A1FD0"/>
    <w:pPr>
      <w:spacing w:before="80" w:after="80"/>
    </w:pPr>
    <w:rPr>
      <w:caps/>
      <w:color w:val="FFFFFF" w:themeColor="background1"/>
    </w:rPr>
  </w:style>
  <w:style w:type="table" w:customStyle="1" w:styleId="InvoiceTable">
    <w:name w:val="Invoice Table"/>
    <w:basedOn w:val="TableNormal"/>
    <w:uiPriority w:val="99"/>
    <w:rsid w:val="00DE7E79"/>
    <w:pPr>
      <w:spacing w:before="80" w:after="80"/>
    </w:pPr>
    <w:tblPr>
      <w:jc w:val="right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cPr>
      <w:shd w:val="clear" w:color="auto" w:fill="FFFFFF" w:themeFill="background1"/>
      <w:vAlign w:val="center"/>
    </w:tcPr>
    <w:tblStylePr w:type="firstRow">
      <w:rPr>
        <w:rFonts w:asciiTheme="majorHAnsi" w:hAnsiTheme="majorHAnsi"/>
        <w:caps/>
        <w:smallCaps w:val="0"/>
        <w:strike w:val="0"/>
        <w:dstrike w:val="0"/>
        <w:color w:val="FFFFFF" w:themeColor="background1"/>
        <w:sz w:val="20"/>
      </w:rPr>
      <w:tblPr/>
      <w:tcPr>
        <w:shd w:val="clear" w:color="auto" w:fill="808080" w:themeFill="background1" w:themeFillShade="80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82228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072E6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637B7"/>
    <w:rPr>
      <w:rFonts w:asciiTheme="majorHAnsi" w:hAnsiTheme="majorHAnsi"/>
      <w:color w:val="888F96" w:themeColor="text2" w:themeTint="80"/>
      <w:kern w:val="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37B7"/>
    <w:rPr>
      <w:rFonts w:asciiTheme="majorHAnsi" w:hAnsiTheme="majorHAnsi"/>
      <w:b/>
      <w:caps/>
      <w:color w:val="888F96" w:themeColor="text2" w:themeTint="80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3.xml" Id="R40a34707e88c482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l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7C103-9045-409B-BB67-9B7692713B98}"/>
      </w:docPartPr>
      <w:docPartBody>
        <w:p w:rsidR="002D7C27" w:rsidRDefault="00FD1B5C">
          <w:r w:rsidRPr="009C5922">
            <w:rPr>
              <w:rStyle w:val="PlaceholderText"/>
            </w:rPr>
            <w:t>Click here to enter text.</w:t>
          </w:r>
        </w:p>
      </w:docPartBody>
    </w:docPart>
    <w:docPart>
      <w:docPartPr>
        <w:name w:val="CE069F70D0614136AD16345CF69E5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9EB1-43BF-4301-973C-839B9076CA27}"/>
      </w:docPartPr>
      <w:docPartBody>
        <w:p w:rsidR="00A908E3" w:rsidRDefault="00014F90" w:rsidP="00014F90">
          <w:pPr>
            <w:pStyle w:val="CE069F70D0614136AD16345CF69E539F"/>
          </w:pPr>
          <w:r w:rsidRPr="009C5922">
            <w:rPr>
              <w:rStyle w:val="PlaceholderText"/>
            </w:rPr>
            <w:t>Click here to enter text.</w:t>
          </w:r>
        </w:p>
      </w:docPartBody>
    </w:docPart>
    <w:docPart>
      <w:docPartPr>
        <w:name w:val="7678A66085724D8CAAB61ACAB4223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047F3-96D9-456C-A942-226AAB73C3E6}"/>
      </w:docPartPr>
      <w:docPartBody>
        <w:p w:rsidR="00A908E3" w:rsidRDefault="00014F90" w:rsidP="00014F90">
          <w:pPr>
            <w:pStyle w:val="7678A66085724D8CAAB61ACAB42238BC"/>
          </w:pPr>
          <w:r w:rsidRPr="009C5922">
            <w:rPr>
              <w:rStyle w:val="PlaceholderText"/>
            </w:rPr>
            <w:t>Click here to enter text.</w:t>
          </w:r>
        </w:p>
      </w:docPartBody>
    </w:docPart>
    <w:docPart>
      <w:docPartPr>
        <w:name w:val="F3425370A6694E57A4B36C9990424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A057-5857-4796-9416-E89E8701CAC0}"/>
      </w:docPartPr>
      <w:docPartBody>
        <w:p w:rsidR="00A908E3" w:rsidRDefault="00014F90" w:rsidP="00014F90">
          <w:pPr>
            <w:pStyle w:val="F3425370A6694E57A4B36C99904246AD"/>
          </w:pPr>
          <w:r w:rsidRPr="009C592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0044E-8823-4D78-81BE-2A206615BF57}"/>
      </w:docPartPr>
      <w:docPartBody>
        <w:p w:rsidR="00462AC7" w:rsidRDefault="0064630B">
          <w:r w:rsidRPr="008B397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12C82F727543DBB64A31A6CCD2B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4D001-78A4-4E3E-934A-EDF4E5CC4437}"/>
      </w:docPartPr>
      <w:docPartBody>
        <w:p w:rsidR="003F2ED4" w:rsidRDefault="0024442E" w:rsidP="0024442E">
          <w:pPr>
            <w:pStyle w:val="7D12C82F727543DBB64A31A6CCD2B96E"/>
          </w:pPr>
          <w:r w:rsidRPr="009C5922">
            <w:rPr>
              <w:rStyle w:val="PlaceholderText"/>
            </w:rPr>
            <w:t>Click here to enter text.</w:t>
          </w:r>
        </w:p>
      </w:docPartBody>
    </w:docPart>
    <w:docPart>
      <w:docPartPr>
        <w:name w:val="F27612F60267476BA3F60581927DE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8DB3B-2DB1-42B1-A5DB-19A3D6FFDDF0}"/>
      </w:docPartPr>
      <w:docPartBody>
        <w:p w:rsidR="003F2ED4" w:rsidRDefault="0024442E" w:rsidP="0024442E">
          <w:pPr>
            <w:pStyle w:val="F27612F60267476BA3F60581927DE01C"/>
          </w:pPr>
          <w:r w:rsidRPr="009C5922">
            <w:rPr>
              <w:rStyle w:val="PlaceholderText"/>
            </w:rPr>
            <w:t>Click here to enter text.</w:t>
          </w:r>
        </w:p>
      </w:docPartBody>
    </w:docPart>
    <w:docPart>
      <w:docPartPr>
        <w:name w:val="150C7F6714B54FD38CF28456D9E7F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14CA-705B-4996-AC98-F0E7475A189E}"/>
      </w:docPartPr>
      <w:docPartBody>
        <w:p w:rsidR="003F2ED4" w:rsidRDefault="0024442E" w:rsidP="0024442E">
          <w:pPr>
            <w:pStyle w:val="150C7F6714B54FD38CF28456D9E7F22D"/>
          </w:pPr>
          <w:r w:rsidRPr="009C5922">
            <w:rPr>
              <w:rStyle w:val="PlaceholderText"/>
            </w:rPr>
            <w:t>Click here to enter text.</w:t>
          </w:r>
        </w:p>
      </w:docPartBody>
    </w:docPart>
    <w:docPart>
      <w:docPartPr>
        <w:name w:val="12814AAD50A54A6182BFF694B30BB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E8BB-3EA4-4729-A31A-2535790FCC94}"/>
      </w:docPartPr>
      <w:docPartBody>
        <w:p w:rsidR="003F2ED4" w:rsidRDefault="0024442E" w:rsidP="0024442E">
          <w:pPr>
            <w:pStyle w:val="12814AAD50A54A6182BFF694B30BB4CB"/>
          </w:pPr>
          <w:r w:rsidRPr="009C5922">
            <w:rPr>
              <w:rStyle w:val="PlaceholderText"/>
            </w:rPr>
            <w:t>Click here to enter text.</w:t>
          </w:r>
        </w:p>
      </w:docPartBody>
    </w:docPart>
    <w:docPart>
      <w:docPartPr>
        <w:name w:val="0093F0F809F44ED5920B73B640A61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825EC-5BBD-42BF-B372-62E2F6ECE5A7}"/>
      </w:docPartPr>
      <w:docPartBody>
        <w:p w:rsidR="003F2ED4" w:rsidRDefault="0024442E" w:rsidP="0024442E">
          <w:pPr>
            <w:pStyle w:val="0093F0F809F44ED5920B73B640A61390"/>
          </w:pPr>
          <w:r w:rsidRPr="009C5922">
            <w:rPr>
              <w:rStyle w:val="PlaceholderText"/>
            </w:rPr>
            <w:t>Click here to enter text.</w:t>
          </w:r>
        </w:p>
      </w:docPartBody>
    </w:docPart>
    <w:docPart>
      <w:docPartPr>
        <w:name w:val="2AC77858E2184EC5B871F2E21DBA6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3B0B-CD0B-493A-BE4B-13695FC43A04}"/>
      </w:docPartPr>
      <w:docPartBody>
        <w:p w:rsidR="003F2ED4" w:rsidRDefault="0024442E" w:rsidP="0024442E">
          <w:pPr>
            <w:pStyle w:val="2AC77858E2184EC5B871F2E21DBA67CC"/>
          </w:pPr>
          <w:r w:rsidRPr="009C5922">
            <w:rPr>
              <w:rStyle w:val="PlaceholderText"/>
            </w:rPr>
            <w:t>Click here to enter text.</w:t>
          </w:r>
        </w:p>
      </w:docPartBody>
    </w:docPart>
    <w:docPart>
      <w:docPartPr>
        <w:name w:val="98DBE2686D504B51ACA6CBC33B2B8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F5301-E860-4208-A93E-877E38C5BD42}"/>
      </w:docPartPr>
      <w:docPartBody>
        <w:p w:rsidR="003F2ED4" w:rsidRDefault="0024442E" w:rsidP="0024442E">
          <w:pPr>
            <w:pStyle w:val="98DBE2686D504B51ACA6CBC33B2B8369"/>
          </w:pPr>
          <w:r w:rsidRPr="009C592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68"/>
    <w:rsid w:val="00012739"/>
    <w:rsid w:val="00014F90"/>
    <w:rsid w:val="00031406"/>
    <w:rsid w:val="00033150"/>
    <w:rsid w:val="0007388D"/>
    <w:rsid w:val="000765AE"/>
    <w:rsid w:val="00082D0A"/>
    <w:rsid w:val="000B7CE3"/>
    <w:rsid w:val="000C4EDC"/>
    <w:rsid w:val="000E20AF"/>
    <w:rsid w:val="000F4EA2"/>
    <w:rsid w:val="0018251C"/>
    <w:rsid w:val="00192D3A"/>
    <w:rsid w:val="00193D44"/>
    <w:rsid w:val="001D29B7"/>
    <w:rsid w:val="001F6D1E"/>
    <w:rsid w:val="00223316"/>
    <w:rsid w:val="00224481"/>
    <w:rsid w:val="00240822"/>
    <w:rsid w:val="0024442E"/>
    <w:rsid w:val="00260E88"/>
    <w:rsid w:val="002709AE"/>
    <w:rsid w:val="00271804"/>
    <w:rsid w:val="00282F74"/>
    <w:rsid w:val="002B14D2"/>
    <w:rsid w:val="002B7B68"/>
    <w:rsid w:val="002D7C27"/>
    <w:rsid w:val="002D7C61"/>
    <w:rsid w:val="002F53FB"/>
    <w:rsid w:val="003078AA"/>
    <w:rsid w:val="00315542"/>
    <w:rsid w:val="00317A98"/>
    <w:rsid w:val="0032397B"/>
    <w:rsid w:val="00324257"/>
    <w:rsid w:val="0033061F"/>
    <w:rsid w:val="00344048"/>
    <w:rsid w:val="003453D2"/>
    <w:rsid w:val="00376E9A"/>
    <w:rsid w:val="003A0D7E"/>
    <w:rsid w:val="003C6BE3"/>
    <w:rsid w:val="003D3B0F"/>
    <w:rsid w:val="003F0B68"/>
    <w:rsid w:val="003F2ED4"/>
    <w:rsid w:val="003F451C"/>
    <w:rsid w:val="00412665"/>
    <w:rsid w:val="00412C05"/>
    <w:rsid w:val="00422CBE"/>
    <w:rsid w:val="00437B87"/>
    <w:rsid w:val="00453FBE"/>
    <w:rsid w:val="00462AC7"/>
    <w:rsid w:val="004D00F8"/>
    <w:rsid w:val="00541936"/>
    <w:rsid w:val="00592CE7"/>
    <w:rsid w:val="00595E53"/>
    <w:rsid w:val="00596A14"/>
    <w:rsid w:val="005A30F6"/>
    <w:rsid w:val="005A65F0"/>
    <w:rsid w:val="005B2E80"/>
    <w:rsid w:val="005B4EBE"/>
    <w:rsid w:val="005D50F7"/>
    <w:rsid w:val="005E2D3A"/>
    <w:rsid w:val="005F1503"/>
    <w:rsid w:val="00603874"/>
    <w:rsid w:val="0061266F"/>
    <w:rsid w:val="00630953"/>
    <w:rsid w:val="0064630B"/>
    <w:rsid w:val="00662734"/>
    <w:rsid w:val="00665E0A"/>
    <w:rsid w:val="006A3E06"/>
    <w:rsid w:val="006A3EEE"/>
    <w:rsid w:val="006C7042"/>
    <w:rsid w:val="006E4CF2"/>
    <w:rsid w:val="00730458"/>
    <w:rsid w:val="00731BBC"/>
    <w:rsid w:val="007A3F84"/>
    <w:rsid w:val="007D2721"/>
    <w:rsid w:val="007D78AA"/>
    <w:rsid w:val="007E147C"/>
    <w:rsid w:val="007E6B47"/>
    <w:rsid w:val="00807A78"/>
    <w:rsid w:val="00842AA2"/>
    <w:rsid w:val="00874F22"/>
    <w:rsid w:val="00887E71"/>
    <w:rsid w:val="008D4197"/>
    <w:rsid w:val="008E4D2C"/>
    <w:rsid w:val="00951395"/>
    <w:rsid w:val="0095211A"/>
    <w:rsid w:val="00961DBB"/>
    <w:rsid w:val="009669BF"/>
    <w:rsid w:val="00974522"/>
    <w:rsid w:val="009760B9"/>
    <w:rsid w:val="00990B21"/>
    <w:rsid w:val="009A443E"/>
    <w:rsid w:val="009B358D"/>
    <w:rsid w:val="009B4A80"/>
    <w:rsid w:val="009C1319"/>
    <w:rsid w:val="009F795F"/>
    <w:rsid w:val="00A06741"/>
    <w:rsid w:val="00A14E61"/>
    <w:rsid w:val="00A23D71"/>
    <w:rsid w:val="00A47B43"/>
    <w:rsid w:val="00A561B0"/>
    <w:rsid w:val="00A60B1E"/>
    <w:rsid w:val="00A81C7D"/>
    <w:rsid w:val="00A908E3"/>
    <w:rsid w:val="00AA2651"/>
    <w:rsid w:val="00AA3AB3"/>
    <w:rsid w:val="00AB486A"/>
    <w:rsid w:val="00AB7127"/>
    <w:rsid w:val="00B86397"/>
    <w:rsid w:val="00B86857"/>
    <w:rsid w:val="00BA32E5"/>
    <w:rsid w:val="00BA6255"/>
    <w:rsid w:val="00BA7AF5"/>
    <w:rsid w:val="00BD34F9"/>
    <w:rsid w:val="00C6131A"/>
    <w:rsid w:val="00C73C3A"/>
    <w:rsid w:val="00C83599"/>
    <w:rsid w:val="00CC7456"/>
    <w:rsid w:val="00CE448E"/>
    <w:rsid w:val="00D07642"/>
    <w:rsid w:val="00D142F8"/>
    <w:rsid w:val="00D20B42"/>
    <w:rsid w:val="00D3075F"/>
    <w:rsid w:val="00D31CD1"/>
    <w:rsid w:val="00D44C45"/>
    <w:rsid w:val="00D5086B"/>
    <w:rsid w:val="00D62C04"/>
    <w:rsid w:val="00D63091"/>
    <w:rsid w:val="00D816C6"/>
    <w:rsid w:val="00D93F9E"/>
    <w:rsid w:val="00DB7304"/>
    <w:rsid w:val="00DD26F2"/>
    <w:rsid w:val="00E22E74"/>
    <w:rsid w:val="00E2717F"/>
    <w:rsid w:val="00E367EA"/>
    <w:rsid w:val="00EC167F"/>
    <w:rsid w:val="00F17380"/>
    <w:rsid w:val="00F20750"/>
    <w:rsid w:val="00F80ABF"/>
    <w:rsid w:val="00FD1B5C"/>
    <w:rsid w:val="00FE277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F35F753CBA49E6B33BECAD18176817">
    <w:name w:val="3DF35F753CBA49E6B33BECAD18176817"/>
  </w:style>
  <w:style w:type="paragraph" w:customStyle="1" w:styleId="78B2348DF48D47BC807C31FAF82CBC60">
    <w:name w:val="78B2348DF48D47BC807C31FAF82CBC60"/>
  </w:style>
  <w:style w:type="paragraph" w:customStyle="1" w:styleId="34B7673270BE444D9349C86F34DE1D69">
    <w:name w:val="34B7673270BE444D9349C86F34DE1D69"/>
  </w:style>
  <w:style w:type="paragraph" w:customStyle="1" w:styleId="B26CC6E1D46C4A66A9113AA206618869">
    <w:name w:val="B26CC6E1D46C4A66A9113AA206618869"/>
  </w:style>
  <w:style w:type="paragraph" w:customStyle="1" w:styleId="D2866F48AFC94D1EBFB4B31352096C55">
    <w:name w:val="D2866F48AFC94D1EBFB4B31352096C55"/>
  </w:style>
  <w:style w:type="paragraph" w:customStyle="1" w:styleId="615C5639CB13460B850B9B72FBC5D1A2">
    <w:name w:val="615C5639CB13460B850B9B72FBC5D1A2"/>
  </w:style>
  <w:style w:type="paragraph" w:customStyle="1" w:styleId="3FF45032883B46C6A76D0BE666DC920C">
    <w:name w:val="3FF45032883B46C6A76D0BE666DC920C"/>
  </w:style>
  <w:style w:type="character" w:styleId="PlaceholderText">
    <w:name w:val="Placeholder Text"/>
    <w:basedOn w:val="DefaultParagraphFont"/>
    <w:uiPriority w:val="99"/>
    <w:semiHidden/>
    <w:rsid w:val="005A30F6"/>
    <w:rPr>
      <w:color w:val="808080"/>
    </w:rPr>
  </w:style>
  <w:style w:type="paragraph" w:customStyle="1" w:styleId="BC0C5CD42B14444BB71257E35D804B99">
    <w:name w:val="BC0C5CD42B14444BB71257E35D804B99"/>
  </w:style>
  <w:style w:type="paragraph" w:customStyle="1" w:styleId="BC0C5CD42B14444BB71257E35D804B991">
    <w:name w:val="BC0C5CD42B14444BB71257E35D804B991"/>
    <w:rsid w:val="002D7C27"/>
    <w:pPr>
      <w:spacing w:before="40" w:after="40" w:line="240" w:lineRule="auto"/>
    </w:pPr>
    <w:rPr>
      <w:rFonts w:asciiTheme="majorHAnsi" w:eastAsiaTheme="minorHAnsi" w:hAnsiTheme="majorHAnsi" w:cstheme="majorHAnsi"/>
      <w:caps/>
      <w:color w:val="5B9BD5" w:themeColor="accent1"/>
      <w:kern w:val="20"/>
      <w:sz w:val="20"/>
      <w:szCs w:val="20"/>
    </w:rPr>
  </w:style>
  <w:style w:type="paragraph" w:customStyle="1" w:styleId="DE3C213A3F684ACF84450B6855987B35">
    <w:name w:val="DE3C213A3F684ACF84450B6855987B35"/>
    <w:rsid w:val="002D7C27"/>
  </w:style>
  <w:style w:type="paragraph" w:customStyle="1" w:styleId="BC0C5CD42B14444BB71257E35D804B992">
    <w:name w:val="BC0C5CD42B14444BB71257E35D804B992"/>
    <w:rsid w:val="00D816C6"/>
    <w:pPr>
      <w:spacing w:before="40" w:after="40" w:line="240" w:lineRule="auto"/>
    </w:pPr>
    <w:rPr>
      <w:rFonts w:asciiTheme="majorHAnsi" w:eastAsiaTheme="minorHAnsi" w:hAnsiTheme="majorHAnsi" w:cstheme="majorHAnsi"/>
      <w:caps/>
      <w:color w:val="5B9BD5" w:themeColor="accent1"/>
      <w:kern w:val="20"/>
      <w:sz w:val="20"/>
      <w:szCs w:val="20"/>
    </w:rPr>
  </w:style>
  <w:style w:type="paragraph" w:customStyle="1" w:styleId="BC0C5CD42B14444BB71257E35D804B993">
    <w:name w:val="BC0C5CD42B14444BB71257E35D804B993"/>
    <w:rsid w:val="00D816C6"/>
    <w:pPr>
      <w:spacing w:before="40" w:after="40" w:line="240" w:lineRule="auto"/>
    </w:pPr>
    <w:rPr>
      <w:rFonts w:asciiTheme="majorHAnsi" w:eastAsiaTheme="minorHAnsi" w:hAnsiTheme="majorHAnsi" w:cstheme="majorHAnsi"/>
      <w:caps/>
      <w:color w:val="5B9BD5" w:themeColor="accent1"/>
      <w:kern w:val="20"/>
      <w:sz w:val="20"/>
      <w:szCs w:val="20"/>
    </w:rPr>
  </w:style>
  <w:style w:type="paragraph" w:customStyle="1" w:styleId="BC0C5CD42B14444BB71257E35D804B994">
    <w:name w:val="BC0C5CD42B14444BB71257E35D804B994"/>
    <w:rsid w:val="00271804"/>
    <w:pPr>
      <w:spacing w:before="40" w:after="40" w:line="240" w:lineRule="auto"/>
    </w:pPr>
    <w:rPr>
      <w:rFonts w:asciiTheme="majorHAnsi" w:eastAsiaTheme="minorHAnsi" w:hAnsiTheme="majorHAnsi" w:cstheme="majorHAnsi"/>
      <w:caps/>
      <w:color w:val="5B9BD5" w:themeColor="accent1"/>
      <w:kern w:val="20"/>
      <w:sz w:val="20"/>
      <w:szCs w:val="20"/>
    </w:rPr>
  </w:style>
  <w:style w:type="paragraph" w:customStyle="1" w:styleId="519A042847D843398FDA46BBA5072F43">
    <w:name w:val="519A042847D843398FDA46BBA5072F43"/>
    <w:rsid w:val="007A3F84"/>
  </w:style>
  <w:style w:type="paragraph" w:customStyle="1" w:styleId="E1A80C816845474D98E17F106E03F342">
    <w:name w:val="E1A80C816845474D98E17F106E03F342"/>
    <w:rsid w:val="007A3F84"/>
  </w:style>
  <w:style w:type="paragraph" w:customStyle="1" w:styleId="5CC16D2E948A458D90AB224DB9F56AA4">
    <w:name w:val="5CC16D2E948A458D90AB224DB9F56AA4"/>
    <w:rsid w:val="007A3F84"/>
  </w:style>
  <w:style w:type="paragraph" w:customStyle="1" w:styleId="7EBBAE8D178845BD9E3CE4B94E33D296">
    <w:name w:val="7EBBAE8D178845BD9E3CE4B94E33D296"/>
    <w:rsid w:val="00A06741"/>
  </w:style>
  <w:style w:type="paragraph" w:customStyle="1" w:styleId="5290174185944CDA85A8DBA5F13A2B77">
    <w:name w:val="5290174185944CDA85A8DBA5F13A2B77"/>
    <w:rsid w:val="00A06741"/>
  </w:style>
  <w:style w:type="paragraph" w:customStyle="1" w:styleId="83DB2F9BF8DE46A6BF1D4431EADCA701">
    <w:name w:val="83DB2F9BF8DE46A6BF1D4431EADCA701"/>
    <w:rsid w:val="00A06741"/>
  </w:style>
  <w:style w:type="paragraph" w:customStyle="1" w:styleId="DE0A202026964EF0ACAFA5C5AE109827">
    <w:name w:val="DE0A202026964EF0ACAFA5C5AE109827"/>
    <w:rsid w:val="00A06741"/>
  </w:style>
  <w:style w:type="paragraph" w:customStyle="1" w:styleId="AC09E4AF313644FFA7F97F7714B94DFC">
    <w:name w:val="AC09E4AF313644FFA7F97F7714B94DFC"/>
    <w:rsid w:val="00A06741"/>
  </w:style>
  <w:style w:type="paragraph" w:customStyle="1" w:styleId="1BEA329C1F16496EAF10725EE3F4CEC6">
    <w:name w:val="1BEA329C1F16496EAF10725EE3F4CEC6"/>
    <w:rsid w:val="00A06741"/>
  </w:style>
  <w:style w:type="paragraph" w:customStyle="1" w:styleId="0DA7CAB580D6422BA3AF7D444E580481">
    <w:name w:val="0DA7CAB580D6422BA3AF7D444E580481"/>
    <w:rsid w:val="00A06741"/>
  </w:style>
  <w:style w:type="paragraph" w:customStyle="1" w:styleId="55141720BE9C4B1F822F956B4D064BC8">
    <w:name w:val="55141720BE9C4B1F822F956B4D064BC8"/>
    <w:rsid w:val="00596A14"/>
  </w:style>
  <w:style w:type="paragraph" w:customStyle="1" w:styleId="4462674E78C441F2B08AAF6BCF7EBAE2">
    <w:name w:val="4462674E78C441F2B08AAF6BCF7EBAE2"/>
    <w:rsid w:val="00630953"/>
  </w:style>
  <w:style w:type="paragraph" w:customStyle="1" w:styleId="6A134DFD962047E3976C4028C1F9FB7F">
    <w:name w:val="6A134DFD962047E3976C4028C1F9FB7F"/>
    <w:rsid w:val="00630953"/>
  </w:style>
  <w:style w:type="paragraph" w:customStyle="1" w:styleId="919772DBD7534C5194C920FF7B9C4956">
    <w:name w:val="919772DBD7534C5194C920FF7B9C4956"/>
    <w:rsid w:val="00630953"/>
  </w:style>
  <w:style w:type="paragraph" w:customStyle="1" w:styleId="68030FD06782449BBEC8CE8D9489A398">
    <w:name w:val="68030FD06782449BBEC8CE8D9489A398"/>
    <w:rsid w:val="00630953"/>
  </w:style>
  <w:style w:type="paragraph" w:customStyle="1" w:styleId="F264E2AE03A34277BF52F08D233DEB47">
    <w:name w:val="F264E2AE03A34277BF52F08D233DEB47"/>
    <w:rsid w:val="007D2721"/>
  </w:style>
  <w:style w:type="paragraph" w:customStyle="1" w:styleId="AAAF30F871F7485C8F9EFD8702D475CE">
    <w:name w:val="AAAF30F871F7485C8F9EFD8702D475CE"/>
    <w:rsid w:val="007D2721"/>
  </w:style>
  <w:style w:type="paragraph" w:customStyle="1" w:styleId="35B496AC25DA461598EC0A255140BA86">
    <w:name w:val="35B496AC25DA461598EC0A255140BA86"/>
    <w:rsid w:val="00412C05"/>
  </w:style>
  <w:style w:type="paragraph" w:customStyle="1" w:styleId="EA3D0FCB337240639ADA3EDABFE68322">
    <w:name w:val="EA3D0FCB337240639ADA3EDABFE68322"/>
    <w:rsid w:val="00412C05"/>
  </w:style>
  <w:style w:type="paragraph" w:customStyle="1" w:styleId="57E8C84593904533BF75A51783035B7D">
    <w:name w:val="57E8C84593904533BF75A51783035B7D"/>
    <w:rsid w:val="00412C05"/>
  </w:style>
  <w:style w:type="paragraph" w:customStyle="1" w:styleId="CC24CD261304469683AD1BF04775A24B">
    <w:name w:val="CC24CD261304469683AD1BF04775A24B"/>
    <w:rsid w:val="00412C05"/>
  </w:style>
  <w:style w:type="paragraph" w:customStyle="1" w:styleId="3FCE5FE160104F31AE730B27C055F9E5">
    <w:name w:val="3FCE5FE160104F31AE730B27C055F9E5"/>
    <w:rsid w:val="00412C05"/>
  </w:style>
  <w:style w:type="paragraph" w:customStyle="1" w:styleId="F5A0D289DA4347B2A3D91BFF00BF2B9D">
    <w:name w:val="F5A0D289DA4347B2A3D91BFF00BF2B9D"/>
    <w:rsid w:val="00412C05"/>
  </w:style>
  <w:style w:type="paragraph" w:customStyle="1" w:styleId="61C2A57400C54C1B91F8C2033504358E">
    <w:name w:val="61C2A57400C54C1B91F8C2033504358E"/>
    <w:rsid w:val="00412C05"/>
  </w:style>
  <w:style w:type="paragraph" w:customStyle="1" w:styleId="4342B2539C3149E0BCB7D49DF2272739">
    <w:name w:val="4342B2539C3149E0BCB7D49DF2272739"/>
    <w:rsid w:val="00412C05"/>
  </w:style>
  <w:style w:type="paragraph" w:customStyle="1" w:styleId="94033B75AEB14F85BB3C6F9EAA5A0EC8">
    <w:name w:val="94033B75AEB14F85BB3C6F9EAA5A0EC8"/>
    <w:rsid w:val="00412C05"/>
  </w:style>
  <w:style w:type="paragraph" w:customStyle="1" w:styleId="8A954306090543FA8FC7428A2BD7BC10">
    <w:name w:val="8A954306090543FA8FC7428A2BD7BC10"/>
    <w:rsid w:val="00807A78"/>
  </w:style>
  <w:style w:type="paragraph" w:customStyle="1" w:styleId="3B282052244049F58B75F08705508716">
    <w:name w:val="3B282052244049F58B75F08705508716"/>
    <w:rsid w:val="00807A78"/>
  </w:style>
  <w:style w:type="paragraph" w:customStyle="1" w:styleId="803C7DFBB9C242A0BEB7FE53C0562A94">
    <w:name w:val="803C7DFBB9C242A0BEB7FE53C0562A94"/>
    <w:rsid w:val="00807A78"/>
  </w:style>
  <w:style w:type="paragraph" w:customStyle="1" w:styleId="C6CB43F98EC24BB1B06C0A6EB14F1AE1">
    <w:name w:val="C6CB43F98EC24BB1B06C0A6EB14F1AE1"/>
    <w:rsid w:val="00807A78"/>
  </w:style>
  <w:style w:type="paragraph" w:customStyle="1" w:styleId="BE48675F28B24743B0A39C1A040F9B6B">
    <w:name w:val="BE48675F28B24743B0A39C1A040F9B6B"/>
    <w:rsid w:val="00807A78"/>
  </w:style>
  <w:style w:type="paragraph" w:customStyle="1" w:styleId="4BBE8C599865425886F1C05B76CC6969">
    <w:name w:val="4BBE8C599865425886F1C05B76CC6969"/>
    <w:rsid w:val="00807A78"/>
  </w:style>
  <w:style w:type="paragraph" w:customStyle="1" w:styleId="88CC5AA745A84B26A2BE5C162E516500">
    <w:name w:val="88CC5AA745A84B26A2BE5C162E516500"/>
    <w:rsid w:val="00807A78"/>
  </w:style>
  <w:style w:type="paragraph" w:customStyle="1" w:styleId="AE5F6319E0394E51A6CA482AF1AE9536">
    <w:name w:val="AE5F6319E0394E51A6CA482AF1AE9536"/>
    <w:rsid w:val="00807A78"/>
  </w:style>
  <w:style w:type="paragraph" w:customStyle="1" w:styleId="308D0406D78A4FC3B51CF461A283AD09">
    <w:name w:val="308D0406D78A4FC3B51CF461A283AD09"/>
    <w:rsid w:val="00807A78"/>
  </w:style>
  <w:style w:type="paragraph" w:customStyle="1" w:styleId="A836EED1D9E34AA18675C0313D28C15D">
    <w:name w:val="A836EED1D9E34AA18675C0313D28C15D"/>
    <w:rsid w:val="00807A78"/>
  </w:style>
  <w:style w:type="paragraph" w:customStyle="1" w:styleId="82D8D6584B3C484C9E3C072E1A8D945B">
    <w:name w:val="82D8D6584B3C484C9E3C072E1A8D945B"/>
    <w:rsid w:val="00807A78"/>
  </w:style>
  <w:style w:type="paragraph" w:customStyle="1" w:styleId="C369B2F615344D408B3B9A01A5199C6E">
    <w:name w:val="C369B2F615344D408B3B9A01A5199C6E"/>
    <w:rsid w:val="00807A78"/>
  </w:style>
  <w:style w:type="paragraph" w:customStyle="1" w:styleId="CCA0175B3635482695E627143F2E1BF1">
    <w:name w:val="CCA0175B3635482695E627143F2E1BF1"/>
    <w:rsid w:val="00807A78"/>
  </w:style>
  <w:style w:type="paragraph" w:customStyle="1" w:styleId="3A7936DA1B984CDDBC8C4419126D2621">
    <w:name w:val="3A7936DA1B984CDDBC8C4419126D2621"/>
    <w:rsid w:val="00807A78"/>
  </w:style>
  <w:style w:type="paragraph" w:customStyle="1" w:styleId="002D4C7E26074896B865BB13FE040A0E">
    <w:name w:val="002D4C7E26074896B865BB13FE040A0E"/>
    <w:rsid w:val="00807A78"/>
  </w:style>
  <w:style w:type="paragraph" w:customStyle="1" w:styleId="B2EA6CE6FF2B47FE8B7BD6D128CDCC80">
    <w:name w:val="B2EA6CE6FF2B47FE8B7BD6D128CDCC80"/>
    <w:rsid w:val="00807A78"/>
  </w:style>
  <w:style w:type="paragraph" w:customStyle="1" w:styleId="BD8518FF43F1448A96F40D2B29D55A7F">
    <w:name w:val="BD8518FF43F1448A96F40D2B29D55A7F"/>
    <w:rsid w:val="00807A78"/>
  </w:style>
  <w:style w:type="paragraph" w:customStyle="1" w:styleId="F561F6C94EFE4F92AA6721766BE96BA7">
    <w:name w:val="F561F6C94EFE4F92AA6721766BE96BA7"/>
    <w:rsid w:val="00807A78"/>
  </w:style>
  <w:style w:type="paragraph" w:customStyle="1" w:styleId="58D0773EA99B4D5CA451E06995917857">
    <w:name w:val="58D0773EA99B4D5CA451E06995917857"/>
    <w:rsid w:val="00807A78"/>
  </w:style>
  <w:style w:type="paragraph" w:customStyle="1" w:styleId="CE069F70D0614136AD16345CF69E539F">
    <w:name w:val="CE069F70D0614136AD16345CF69E539F"/>
    <w:rsid w:val="00014F90"/>
  </w:style>
  <w:style w:type="paragraph" w:customStyle="1" w:styleId="7678A66085724D8CAAB61ACAB42238BC">
    <w:name w:val="7678A66085724D8CAAB61ACAB42238BC"/>
    <w:rsid w:val="00014F90"/>
  </w:style>
  <w:style w:type="paragraph" w:customStyle="1" w:styleId="79F49BE139D04E699B566C69EEB7D23B">
    <w:name w:val="79F49BE139D04E699B566C69EEB7D23B"/>
    <w:rsid w:val="00014F90"/>
  </w:style>
  <w:style w:type="paragraph" w:customStyle="1" w:styleId="11626C547CB746DC9161D87BCDCBA046">
    <w:name w:val="11626C547CB746DC9161D87BCDCBA046"/>
    <w:rsid w:val="00014F90"/>
  </w:style>
  <w:style w:type="paragraph" w:customStyle="1" w:styleId="E39210178F4E4F0C85B2A652DCE45A13">
    <w:name w:val="E39210178F4E4F0C85B2A652DCE45A13"/>
    <w:rsid w:val="00014F90"/>
  </w:style>
  <w:style w:type="paragraph" w:customStyle="1" w:styleId="44CD37B2CE644F47BC3A60A2FC988329">
    <w:name w:val="44CD37B2CE644F47BC3A60A2FC988329"/>
    <w:rsid w:val="00014F90"/>
  </w:style>
  <w:style w:type="paragraph" w:customStyle="1" w:styleId="7D3698115EE74EA0AFAC006D088FD51D">
    <w:name w:val="7D3698115EE74EA0AFAC006D088FD51D"/>
    <w:rsid w:val="00014F90"/>
  </w:style>
  <w:style w:type="paragraph" w:customStyle="1" w:styleId="A9122AB060ED4CF88FDDF007D26E44C5">
    <w:name w:val="A9122AB060ED4CF88FDDF007D26E44C5"/>
    <w:rsid w:val="00014F90"/>
  </w:style>
  <w:style w:type="paragraph" w:customStyle="1" w:styleId="60462FE78B7944B39D5AC87D6683E67A">
    <w:name w:val="60462FE78B7944B39D5AC87D6683E67A"/>
    <w:rsid w:val="00014F90"/>
  </w:style>
  <w:style w:type="paragraph" w:customStyle="1" w:styleId="DB091851BA1C4E1E99208A8C9E5DE58E">
    <w:name w:val="DB091851BA1C4E1E99208A8C9E5DE58E"/>
    <w:rsid w:val="00014F90"/>
  </w:style>
  <w:style w:type="paragraph" w:customStyle="1" w:styleId="DE5303426791488381A84A1492BB7593">
    <w:name w:val="DE5303426791488381A84A1492BB7593"/>
    <w:rsid w:val="00014F90"/>
  </w:style>
  <w:style w:type="paragraph" w:customStyle="1" w:styleId="43607506672044D393377C00152F8BE9">
    <w:name w:val="43607506672044D393377C00152F8BE9"/>
    <w:rsid w:val="00014F90"/>
  </w:style>
  <w:style w:type="paragraph" w:customStyle="1" w:styleId="5ECDF4FA509A4BADB3672DEC0C6BC885">
    <w:name w:val="5ECDF4FA509A4BADB3672DEC0C6BC885"/>
    <w:rsid w:val="00014F90"/>
  </w:style>
  <w:style w:type="paragraph" w:customStyle="1" w:styleId="6B77EBEF6B3144B59B64B0928C7EC56D">
    <w:name w:val="6B77EBEF6B3144B59B64B0928C7EC56D"/>
    <w:rsid w:val="00014F90"/>
  </w:style>
  <w:style w:type="paragraph" w:customStyle="1" w:styleId="3E40C81EE3864B1990B0DA7FA8BB7595">
    <w:name w:val="3E40C81EE3864B1990B0DA7FA8BB7595"/>
    <w:rsid w:val="00014F90"/>
  </w:style>
  <w:style w:type="paragraph" w:customStyle="1" w:styleId="5B55445B29DE4C57BCF6F0D5C9D5F52D">
    <w:name w:val="5B55445B29DE4C57BCF6F0D5C9D5F52D"/>
    <w:rsid w:val="00014F90"/>
  </w:style>
  <w:style w:type="paragraph" w:customStyle="1" w:styleId="C5678585626148678C074B9EE3F802AD">
    <w:name w:val="C5678585626148678C074B9EE3F802AD"/>
    <w:rsid w:val="00014F90"/>
  </w:style>
  <w:style w:type="paragraph" w:customStyle="1" w:styleId="7CBBB03B7D524635B092F65F7D7BB97F">
    <w:name w:val="7CBBB03B7D524635B092F65F7D7BB97F"/>
    <w:rsid w:val="00014F90"/>
  </w:style>
  <w:style w:type="paragraph" w:customStyle="1" w:styleId="C3166C0DB3984CE2B267490D9A1BE35F">
    <w:name w:val="C3166C0DB3984CE2B267490D9A1BE35F"/>
    <w:rsid w:val="00014F90"/>
  </w:style>
  <w:style w:type="paragraph" w:customStyle="1" w:styleId="7CFE96A8CE934D5DBF46A2B4EB4C724B">
    <w:name w:val="7CFE96A8CE934D5DBF46A2B4EB4C724B"/>
    <w:rsid w:val="00014F90"/>
  </w:style>
  <w:style w:type="paragraph" w:customStyle="1" w:styleId="2CE9BEE654564E75B0DE21CF437D198F">
    <w:name w:val="2CE9BEE654564E75B0DE21CF437D198F"/>
    <w:rsid w:val="00014F90"/>
  </w:style>
  <w:style w:type="paragraph" w:customStyle="1" w:styleId="65AC36EF9BF4476692AE943BAD61C916">
    <w:name w:val="65AC36EF9BF4476692AE943BAD61C916"/>
    <w:rsid w:val="00014F90"/>
  </w:style>
  <w:style w:type="paragraph" w:customStyle="1" w:styleId="07551513EF2646519C47FADB3054C6F3">
    <w:name w:val="07551513EF2646519C47FADB3054C6F3"/>
    <w:rsid w:val="00014F90"/>
  </w:style>
  <w:style w:type="paragraph" w:customStyle="1" w:styleId="1D26FD20B5624D8FB59789F4EF6EC70A">
    <w:name w:val="1D26FD20B5624D8FB59789F4EF6EC70A"/>
    <w:rsid w:val="00014F90"/>
  </w:style>
  <w:style w:type="paragraph" w:customStyle="1" w:styleId="F3425370A6694E57A4B36C99904246AD">
    <w:name w:val="F3425370A6694E57A4B36C99904246AD"/>
    <w:rsid w:val="00014F90"/>
  </w:style>
  <w:style w:type="paragraph" w:customStyle="1" w:styleId="1C2BCB165C15444C97C1F3CE5E3EB157">
    <w:name w:val="1C2BCB165C15444C97C1F3CE5E3EB157"/>
    <w:rsid w:val="00014F90"/>
  </w:style>
  <w:style w:type="paragraph" w:customStyle="1" w:styleId="899FEEF2FB26423E90CC3B352DF2CFB5">
    <w:name w:val="899FEEF2FB26423E90CC3B352DF2CFB5"/>
    <w:rsid w:val="00014F90"/>
  </w:style>
  <w:style w:type="paragraph" w:customStyle="1" w:styleId="BF95FFF9DB04408E8479F0943EFE8162">
    <w:name w:val="BF95FFF9DB04408E8479F0943EFE8162"/>
    <w:rsid w:val="00014F90"/>
  </w:style>
  <w:style w:type="paragraph" w:customStyle="1" w:styleId="F653FB7FAF3F439A945DCAB362497AFE">
    <w:name w:val="F653FB7FAF3F439A945DCAB362497AFE"/>
    <w:rsid w:val="00014F90"/>
  </w:style>
  <w:style w:type="paragraph" w:customStyle="1" w:styleId="803D2131292D46189F4A880C5D98CC34">
    <w:name w:val="803D2131292D46189F4A880C5D98CC34"/>
    <w:rsid w:val="00A908E3"/>
  </w:style>
  <w:style w:type="paragraph" w:customStyle="1" w:styleId="0BDAAC154A1B4380813327F30E4A865E">
    <w:name w:val="0BDAAC154A1B4380813327F30E4A865E"/>
    <w:rsid w:val="00A908E3"/>
  </w:style>
  <w:style w:type="paragraph" w:customStyle="1" w:styleId="34141FE56798423DBF5690D3E35592AC">
    <w:name w:val="34141FE56798423DBF5690D3E35592AC"/>
    <w:rsid w:val="00A908E3"/>
  </w:style>
  <w:style w:type="paragraph" w:customStyle="1" w:styleId="6337DBFA1F284061828A02852693A517">
    <w:name w:val="6337DBFA1F284061828A02852693A517"/>
    <w:rsid w:val="00A908E3"/>
  </w:style>
  <w:style w:type="paragraph" w:customStyle="1" w:styleId="1946DDDDC5724F00B5C8A1166C5C1845">
    <w:name w:val="1946DDDDC5724F00B5C8A1166C5C1845"/>
    <w:rsid w:val="00A908E3"/>
  </w:style>
  <w:style w:type="paragraph" w:customStyle="1" w:styleId="75A910A036194B97B90A76853F084B2A">
    <w:name w:val="75A910A036194B97B90A76853F084B2A"/>
    <w:rsid w:val="00A908E3"/>
  </w:style>
  <w:style w:type="paragraph" w:customStyle="1" w:styleId="CA68CDEF9C0D49B89B7AA56277B85DC1">
    <w:name w:val="CA68CDEF9C0D49B89B7AA56277B85DC1"/>
    <w:rsid w:val="00A908E3"/>
  </w:style>
  <w:style w:type="paragraph" w:customStyle="1" w:styleId="2389CDFBF8AD4CF8B4E0AE2C2B16CC2B">
    <w:name w:val="2389CDFBF8AD4CF8B4E0AE2C2B16CC2B"/>
    <w:rsid w:val="00A908E3"/>
  </w:style>
  <w:style w:type="paragraph" w:customStyle="1" w:styleId="B49A3D89A22A4F449C5FA66822EC0CC7">
    <w:name w:val="B49A3D89A22A4F449C5FA66822EC0CC7"/>
    <w:rsid w:val="00A908E3"/>
  </w:style>
  <w:style w:type="paragraph" w:customStyle="1" w:styleId="DACD6FF8497D4A309B07DF32E1766C4C">
    <w:name w:val="DACD6FF8497D4A309B07DF32E1766C4C"/>
    <w:rsid w:val="00887E71"/>
  </w:style>
  <w:style w:type="paragraph" w:customStyle="1" w:styleId="80612193965E42A09F22230CDE21E949">
    <w:name w:val="80612193965E42A09F22230CDE21E949"/>
    <w:rsid w:val="00887E71"/>
  </w:style>
  <w:style w:type="paragraph" w:customStyle="1" w:styleId="12C0336727E24C7884CFC02259EA968F">
    <w:name w:val="12C0336727E24C7884CFC02259EA968F"/>
    <w:rsid w:val="00887E71"/>
  </w:style>
  <w:style w:type="paragraph" w:customStyle="1" w:styleId="92A1869174E8470785F0C9E76876CEAE">
    <w:name w:val="92A1869174E8470785F0C9E76876CEAE"/>
    <w:rsid w:val="00887E71"/>
  </w:style>
  <w:style w:type="paragraph" w:customStyle="1" w:styleId="F8BAA9138B984E66B5C961D3490A3419">
    <w:name w:val="F8BAA9138B984E66B5C961D3490A3419"/>
    <w:rsid w:val="00887E71"/>
  </w:style>
  <w:style w:type="paragraph" w:customStyle="1" w:styleId="F40E494B770A47809187817EDB97B246">
    <w:name w:val="F40E494B770A47809187817EDB97B246"/>
    <w:rsid w:val="00EC167F"/>
  </w:style>
  <w:style w:type="paragraph" w:customStyle="1" w:styleId="F8BB2079D0A54AD0B30513F95DEA41E0">
    <w:name w:val="F8BB2079D0A54AD0B30513F95DEA41E0"/>
    <w:rsid w:val="00082D0A"/>
  </w:style>
  <w:style w:type="paragraph" w:customStyle="1" w:styleId="DD95840C3C7A4B31B9604C401AD8F289">
    <w:name w:val="DD95840C3C7A4B31B9604C401AD8F289"/>
    <w:rsid w:val="00082D0A"/>
  </w:style>
  <w:style w:type="paragraph" w:customStyle="1" w:styleId="44639D42A10543DCBAB100163F849176">
    <w:name w:val="44639D42A10543DCBAB100163F849176"/>
    <w:rsid w:val="00082D0A"/>
  </w:style>
  <w:style w:type="paragraph" w:customStyle="1" w:styleId="C4F6219D64BE4370A53D6E47ADF11F4B">
    <w:name w:val="C4F6219D64BE4370A53D6E47ADF11F4B"/>
    <w:rsid w:val="00DD26F2"/>
  </w:style>
  <w:style w:type="paragraph" w:customStyle="1" w:styleId="03FE8CA2D6F44A84B4D44EEC10F41448">
    <w:name w:val="03FE8CA2D6F44A84B4D44EEC10F41448"/>
    <w:rsid w:val="00DD26F2"/>
  </w:style>
  <w:style w:type="paragraph" w:customStyle="1" w:styleId="234249D2C7974A5FB582F65C85746CBC">
    <w:name w:val="234249D2C7974A5FB582F65C85746CBC"/>
    <w:rsid w:val="0064630B"/>
  </w:style>
  <w:style w:type="paragraph" w:customStyle="1" w:styleId="39FE2FB109574486B083F756C4BB5CD0">
    <w:name w:val="39FE2FB109574486B083F756C4BB5CD0"/>
    <w:rsid w:val="0064630B"/>
  </w:style>
  <w:style w:type="paragraph" w:customStyle="1" w:styleId="95402F238F814D06A00008CAD9C56AE9">
    <w:name w:val="95402F238F814D06A00008CAD9C56AE9"/>
    <w:rsid w:val="0064630B"/>
  </w:style>
  <w:style w:type="paragraph" w:customStyle="1" w:styleId="5FABD452BC214DED888DB25F4141A010">
    <w:name w:val="5FABD452BC214DED888DB25F4141A010"/>
    <w:rsid w:val="0064630B"/>
  </w:style>
  <w:style w:type="paragraph" w:customStyle="1" w:styleId="5B2E64B0074A4C4CBA61DC23A65F2371">
    <w:name w:val="5B2E64B0074A4C4CBA61DC23A65F2371"/>
    <w:rsid w:val="00CE448E"/>
  </w:style>
  <w:style w:type="paragraph" w:customStyle="1" w:styleId="39E01BB24BCB41A98941D12420155AB3">
    <w:name w:val="39E01BB24BCB41A98941D12420155AB3"/>
    <w:rsid w:val="00CE448E"/>
  </w:style>
  <w:style w:type="paragraph" w:customStyle="1" w:styleId="C16AE8B2561D45ECB6EAF4D09936F1A1">
    <w:name w:val="C16AE8B2561D45ECB6EAF4D09936F1A1"/>
    <w:rsid w:val="00CE448E"/>
  </w:style>
  <w:style w:type="paragraph" w:customStyle="1" w:styleId="59B828C900F64B4E968FA87E824075AB">
    <w:name w:val="59B828C900F64B4E968FA87E824075AB"/>
    <w:rsid w:val="00CE448E"/>
  </w:style>
  <w:style w:type="paragraph" w:customStyle="1" w:styleId="758186EBA44646AE947378271913A793">
    <w:name w:val="758186EBA44646AE947378271913A793"/>
    <w:rsid w:val="00CE448E"/>
  </w:style>
  <w:style w:type="paragraph" w:customStyle="1" w:styleId="305D6337D13740C4B0AD3A989AAF6689">
    <w:name w:val="305D6337D13740C4B0AD3A989AAF6689"/>
    <w:rsid w:val="00CE448E"/>
  </w:style>
  <w:style w:type="paragraph" w:customStyle="1" w:styleId="91F040F9422646B58AA068BD2BDEA09B">
    <w:name w:val="91F040F9422646B58AA068BD2BDEA09B"/>
    <w:rsid w:val="00CE448E"/>
  </w:style>
  <w:style w:type="paragraph" w:customStyle="1" w:styleId="CDB2760621564059ABCAD376158A3084">
    <w:name w:val="CDB2760621564059ABCAD376158A3084"/>
    <w:rsid w:val="00CE448E"/>
  </w:style>
  <w:style w:type="paragraph" w:customStyle="1" w:styleId="2C15A71F8AD74D0F813701F5178D31A8">
    <w:name w:val="2C15A71F8AD74D0F813701F5178D31A8"/>
    <w:rsid w:val="00CE448E"/>
  </w:style>
  <w:style w:type="paragraph" w:customStyle="1" w:styleId="4E4090D7F5E343DE8C531448F165E98E">
    <w:name w:val="4E4090D7F5E343DE8C531448F165E98E"/>
    <w:rsid w:val="00CE448E"/>
  </w:style>
  <w:style w:type="paragraph" w:customStyle="1" w:styleId="A1D76E3F95E04973B1EE469E9335DB8D">
    <w:name w:val="A1D76E3F95E04973B1EE469E9335DB8D"/>
    <w:rsid w:val="00CE448E"/>
  </w:style>
  <w:style w:type="paragraph" w:customStyle="1" w:styleId="2644CD85313C46059DF64334C2E16B6E">
    <w:name w:val="2644CD85313C46059DF64334C2E16B6E"/>
    <w:rsid w:val="00CE448E"/>
  </w:style>
  <w:style w:type="paragraph" w:customStyle="1" w:styleId="EE6603ACF1B44FF292BD3C2F679FBC04">
    <w:name w:val="EE6603ACF1B44FF292BD3C2F679FBC04"/>
    <w:rsid w:val="00CE448E"/>
  </w:style>
  <w:style w:type="paragraph" w:customStyle="1" w:styleId="7B9A69ABD0EC4B8AAB28D4863722D78D">
    <w:name w:val="7B9A69ABD0EC4B8AAB28D4863722D78D"/>
    <w:rsid w:val="00CE448E"/>
  </w:style>
  <w:style w:type="paragraph" w:customStyle="1" w:styleId="680C2497A957483A9F7180E1531B1553">
    <w:name w:val="680C2497A957483A9F7180E1531B1553"/>
    <w:rsid w:val="00CE448E"/>
  </w:style>
  <w:style w:type="paragraph" w:customStyle="1" w:styleId="93213BAEFA5A4FBFB15139F0D393A6C4">
    <w:name w:val="93213BAEFA5A4FBFB15139F0D393A6C4"/>
    <w:rsid w:val="00CE448E"/>
  </w:style>
  <w:style w:type="paragraph" w:customStyle="1" w:styleId="F85321F1B7444103AC5CC765A6994662">
    <w:name w:val="F85321F1B7444103AC5CC765A6994662"/>
    <w:rsid w:val="00CE448E"/>
  </w:style>
  <w:style w:type="paragraph" w:customStyle="1" w:styleId="3E1BF9F8EB71443493898699A84DEA15">
    <w:name w:val="3E1BF9F8EB71443493898699A84DEA15"/>
    <w:rsid w:val="00CE448E"/>
  </w:style>
  <w:style w:type="paragraph" w:customStyle="1" w:styleId="ADB7283C77164DCBB0ED5E8671ADF9B8">
    <w:name w:val="ADB7283C77164DCBB0ED5E8671ADF9B8"/>
    <w:rsid w:val="00CE448E"/>
  </w:style>
  <w:style w:type="paragraph" w:customStyle="1" w:styleId="D9F30DBDFB774ACE94EB27C969BB87C9">
    <w:name w:val="D9F30DBDFB774ACE94EB27C969BB87C9"/>
    <w:rsid w:val="00CE448E"/>
  </w:style>
  <w:style w:type="paragraph" w:customStyle="1" w:styleId="31EF009D834C4DC88AA57B7597CDC32C">
    <w:name w:val="31EF009D834C4DC88AA57B7597CDC32C"/>
    <w:rsid w:val="00CE448E"/>
  </w:style>
  <w:style w:type="paragraph" w:customStyle="1" w:styleId="359FE9F522434853BBABA57999AB7BFB">
    <w:name w:val="359FE9F522434853BBABA57999AB7BFB"/>
    <w:rsid w:val="00CE448E"/>
  </w:style>
  <w:style w:type="paragraph" w:customStyle="1" w:styleId="685139A587B24C4992E4D29998BF88B0">
    <w:name w:val="685139A587B24C4992E4D29998BF88B0"/>
    <w:rsid w:val="00CE448E"/>
  </w:style>
  <w:style w:type="paragraph" w:customStyle="1" w:styleId="05BCB714190F4080980AF518008CBBC2">
    <w:name w:val="05BCB714190F4080980AF518008CBBC2"/>
    <w:rsid w:val="00CE448E"/>
  </w:style>
  <w:style w:type="paragraph" w:customStyle="1" w:styleId="818EAC29AC294861AEA5438252A2E5E6">
    <w:name w:val="818EAC29AC294861AEA5438252A2E5E6"/>
    <w:rsid w:val="00CE448E"/>
  </w:style>
  <w:style w:type="paragraph" w:customStyle="1" w:styleId="8AE819712EC94104B291E046D8E93DF9">
    <w:name w:val="8AE819712EC94104B291E046D8E93DF9"/>
    <w:rsid w:val="00CE448E"/>
  </w:style>
  <w:style w:type="paragraph" w:customStyle="1" w:styleId="B51C567362DD4244909E6D51E35D117F">
    <w:name w:val="B51C567362DD4244909E6D51E35D117F"/>
    <w:rsid w:val="00CE448E"/>
  </w:style>
  <w:style w:type="paragraph" w:customStyle="1" w:styleId="737D8A0527144358B032FD911FAFBBFA">
    <w:name w:val="737D8A0527144358B032FD911FAFBBFA"/>
    <w:rsid w:val="00CE448E"/>
  </w:style>
  <w:style w:type="paragraph" w:customStyle="1" w:styleId="728B5F531A3E49D39523B78418EA6A1C">
    <w:name w:val="728B5F531A3E49D39523B78418EA6A1C"/>
    <w:rsid w:val="00CE448E"/>
  </w:style>
  <w:style w:type="paragraph" w:customStyle="1" w:styleId="995CF2ACB94C4B40A76CBDFB722505B9">
    <w:name w:val="995CF2ACB94C4B40A76CBDFB722505B9"/>
    <w:rsid w:val="00CE448E"/>
  </w:style>
  <w:style w:type="paragraph" w:customStyle="1" w:styleId="08A4FE153B4E4D1D8B08B53E507360D7">
    <w:name w:val="08A4FE153B4E4D1D8B08B53E507360D7"/>
    <w:rsid w:val="0024442E"/>
  </w:style>
  <w:style w:type="paragraph" w:customStyle="1" w:styleId="CBDCCB5B8AE048488736792E0C74EB60">
    <w:name w:val="CBDCCB5B8AE048488736792E0C74EB60"/>
    <w:rsid w:val="0024442E"/>
  </w:style>
  <w:style w:type="paragraph" w:customStyle="1" w:styleId="2D21C48F3B334642887E48D54CA53144">
    <w:name w:val="2D21C48F3B334642887E48D54CA53144"/>
    <w:rsid w:val="0024442E"/>
  </w:style>
  <w:style w:type="paragraph" w:customStyle="1" w:styleId="D93D1871CCE34C45A58FA37BB0C9FE10">
    <w:name w:val="D93D1871CCE34C45A58FA37BB0C9FE10"/>
    <w:rsid w:val="0024442E"/>
  </w:style>
  <w:style w:type="paragraph" w:customStyle="1" w:styleId="2059C30B51494F5087B8CC29B2941391">
    <w:name w:val="2059C30B51494F5087B8CC29B2941391"/>
    <w:rsid w:val="0024442E"/>
  </w:style>
  <w:style w:type="paragraph" w:customStyle="1" w:styleId="9B945444800A4193BF2D3762DBFA38E9">
    <w:name w:val="9B945444800A4193BF2D3762DBFA38E9"/>
    <w:rsid w:val="0024442E"/>
  </w:style>
  <w:style w:type="paragraph" w:customStyle="1" w:styleId="E3A0DF54E7C2458580969EBFC117E0B5">
    <w:name w:val="E3A0DF54E7C2458580969EBFC117E0B5"/>
    <w:rsid w:val="0024442E"/>
  </w:style>
  <w:style w:type="paragraph" w:customStyle="1" w:styleId="50CA77C1F74549A3ABA78ABC967641C8">
    <w:name w:val="50CA77C1F74549A3ABA78ABC967641C8"/>
    <w:rsid w:val="0024442E"/>
  </w:style>
  <w:style w:type="paragraph" w:customStyle="1" w:styleId="401E5EC4E95843E3AB818911D7C1DA53">
    <w:name w:val="401E5EC4E95843E3AB818911D7C1DA53"/>
    <w:rsid w:val="0024442E"/>
  </w:style>
  <w:style w:type="paragraph" w:customStyle="1" w:styleId="2208812FCE5244FA9AE4DC8B89671331">
    <w:name w:val="2208812FCE5244FA9AE4DC8B89671331"/>
    <w:rsid w:val="0024442E"/>
  </w:style>
  <w:style w:type="paragraph" w:customStyle="1" w:styleId="32D80F17EAE9441790D627B305FFB0D0">
    <w:name w:val="32D80F17EAE9441790D627B305FFB0D0"/>
    <w:rsid w:val="0024442E"/>
  </w:style>
  <w:style w:type="paragraph" w:customStyle="1" w:styleId="7E9F435FE6B24933BF69530B3A83B504">
    <w:name w:val="7E9F435FE6B24933BF69530B3A83B504"/>
    <w:rsid w:val="0024442E"/>
  </w:style>
  <w:style w:type="paragraph" w:customStyle="1" w:styleId="7DE83B05E11D40B1A63AF323973F049B">
    <w:name w:val="7DE83B05E11D40B1A63AF323973F049B"/>
    <w:rsid w:val="0024442E"/>
  </w:style>
  <w:style w:type="paragraph" w:customStyle="1" w:styleId="450DFCB460F24382981CA18EA6EB2485">
    <w:name w:val="450DFCB460F24382981CA18EA6EB2485"/>
    <w:rsid w:val="0024442E"/>
  </w:style>
  <w:style w:type="paragraph" w:customStyle="1" w:styleId="E26E24B287F247E4861EA7416B50B568">
    <w:name w:val="E26E24B287F247E4861EA7416B50B568"/>
    <w:rsid w:val="0024442E"/>
  </w:style>
  <w:style w:type="paragraph" w:customStyle="1" w:styleId="9CB37B8BF99348AF9FB5DB54D04C9B86">
    <w:name w:val="9CB37B8BF99348AF9FB5DB54D04C9B86"/>
    <w:rsid w:val="0024442E"/>
  </w:style>
  <w:style w:type="paragraph" w:customStyle="1" w:styleId="A7E9CC35B8E24544A7BF349FF877B14D">
    <w:name w:val="A7E9CC35B8E24544A7BF349FF877B14D"/>
    <w:rsid w:val="0024442E"/>
  </w:style>
  <w:style w:type="paragraph" w:customStyle="1" w:styleId="6E75C6373C1A49B087165CD67B86C2D9">
    <w:name w:val="6E75C6373C1A49B087165CD67B86C2D9"/>
    <w:rsid w:val="0024442E"/>
  </w:style>
  <w:style w:type="paragraph" w:customStyle="1" w:styleId="27FA61BD3C074FA99AB2EAF56C7DE219">
    <w:name w:val="27FA61BD3C074FA99AB2EAF56C7DE219"/>
    <w:rsid w:val="0024442E"/>
  </w:style>
  <w:style w:type="paragraph" w:customStyle="1" w:styleId="464E5432A43148FE93908FC466DEAB69">
    <w:name w:val="464E5432A43148FE93908FC466DEAB69"/>
    <w:rsid w:val="0024442E"/>
  </w:style>
  <w:style w:type="paragraph" w:customStyle="1" w:styleId="A516239D7BAE42B29DB4B4A4B9674080">
    <w:name w:val="A516239D7BAE42B29DB4B4A4B9674080"/>
    <w:rsid w:val="0024442E"/>
  </w:style>
  <w:style w:type="paragraph" w:customStyle="1" w:styleId="C507ED727DD84D8F9A2D7EA426312616">
    <w:name w:val="C507ED727DD84D8F9A2D7EA426312616"/>
    <w:rsid w:val="0024442E"/>
  </w:style>
  <w:style w:type="paragraph" w:customStyle="1" w:styleId="BA4231FCE3654D51B95A24A687E72F9C">
    <w:name w:val="BA4231FCE3654D51B95A24A687E72F9C"/>
    <w:rsid w:val="0024442E"/>
  </w:style>
  <w:style w:type="paragraph" w:customStyle="1" w:styleId="1EB728B8CC774BC79A2395E3CDFF8478">
    <w:name w:val="1EB728B8CC774BC79A2395E3CDFF8478"/>
    <w:rsid w:val="0024442E"/>
  </w:style>
  <w:style w:type="paragraph" w:customStyle="1" w:styleId="7D679E5239C64E12888CBE76BDFCDCFD">
    <w:name w:val="7D679E5239C64E12888CBE76BDFCDCFD"/>
    <w:rsid w:val="0024442E"/>
  </w:style>
  <w:style w:type="paragraph" w:customStyle="1" w:styleId="5B1348F89C704A40A0AC6FCE84A7BA44">
    <w:name w:val="5B1348F89C704A40A0AC6FCE84A7BA44"/>
    <w:rsid w:val="0024442E"/>
  </w:style>
  <w:style w:type="paragraph" w:customStyle="1" w:styleId="20E234FEDA284E0D9E4EE8D3C9696F8A">
    <w:name w:val="20E234FEDA284E0D9E4EE8D3C9696F8A"/>
    <w:rsid w:val="0024442E"/>
  </w:style>
  <w:style w:type="paragraph" w:customStyle="1" w:styleId="054EC9E016FF4E099CDD2ECFC38393A4">
    <w:name w:val="054EC9E016FF4E099CDD2ECFC38393A4"/>
    <w:rsid w:val="0024442E"/>
  </w:style>
  <w:style w:type="paragraph" w:customStyle="1" w:styleId="711C472E17CC4D579C0F4E4AF98345CA">
    <w:name w:val="711C472E17CC4D579C0F4E4AF98345CA"/>
    <w:rsid w:val="0024442E"/>
  </w:style>
  <w:style w:type="paragraph" w:customStyle="1" w:styleId="8057AF49342C4AD08EF478AFEA83C64D">
    <w:name w:val="8057AF49342C4AD08EF478AFEA83C64D"/>
    <w:rsid w:val="0024442E"/>
  </w:style>
  <w:style w:type="paragraph" w:customStyle="1" w:styleId="82E678C171394ABDA1C2FBC6E5B687A2">
    <w:name w:val="82E678C171394ABDA1C2FBC6E5B687A2"/>
    <w:rsid w:val="0024442E"/>
  </w:style>
  <w:style w:type="paragraph" w:customStyle="1" w:styleId="F3F0865F59F3437DA97C28D627FF48B9">
    <w:name w:val="F3F0865F59F3437DA97C28D627FF48B9"/>
    <w:rsid w:val="0024442E"/>
  </w:style>
  <w:style w:type="paragraph" w:customStyle="1" w:styleId="75AAE76D9ECC4E71B71766FE8A12FA9A">
    <w:name w:val="75AAE76D9ECC4E71B71766FE8A12FA9A"/>
    <w:rsid w:val="0024442E"/>
  </w:style>
  <w:style w:type="paragraph" w:customStyle="1" w:styleId="DEC3C153D13A40ED99183A50376C5924">
    <w:name w:val="DEC3C153D13A40ED99183A50376C5924"/>
    <w:rsid w:val="0024442E"/>
  </w:style>
  <w:style w:type="paragraph" w:customStyle="1" w:styleId="78DF4484970D4A5182BB93A0E9E1776C">
    <w:name w:val="78DF4484970D4A5182BB93A0E9E1776C"/>
    <w:rsid w:val="0024442E"/>
  </w:style>
  <w:style w:type="paragraph" w:customStyle="1" w:styleId="538B2CE37F1C4D6EABB88F07D02C36A8">
    <w:name w:val="538B2CE37F1C4D6EABB88F07D02C36A8"/>
    <w:rsid w:val="0024442E"/>
  </w:style>
  <w:style w:type="paragraph" w:customStyle="1" w:styleId="0F6F4B7B600F4FEEAE44711A2EB5F801">
    <w:name w:val="0F6F4B7B600F4FEEAE44711A2EB5F801"/>
    <w:rsid w:val="0024442E"/>
  </w:style>
  <w:style w:type="paragraph" w:customStyle="1" w:styleId="29E1BD3CD56E412586C466BA1CA5E869">
    <w:name w:val="29E1BD3CD56E412586C466BA1CA5E869"/>
    <w:rsid w:val="0024442E"/>
  </w:style>
  <w:style w:type="paragraph" w:customStyle="1" w:styleId="BC913C96AED643A893FC91E6C0A07A48">
    <w:name w:val="BC913C96AED643A893FC91E6C0A07A48"/>
    <w:rsid w:val="0024442E"/>
  </w:style>
  <w:style w:type="paragraph" w:customStyle="1" w:styleId="77180788348B400C87B28757D2A1C3E1">
    <w:name w:val="77180788348B400C87B28757D2A1C3E1"/>
    <w:rsid w:val="0024442E"/>
  </w:style>
  <w:style w:type="paragraph" w:customStyle="1" w:styleId="4B83FD96072543CC8DB286997F97932D">
    <w:name w:val="4B83FD96072543CC8DB286997F97932D"/>
    <w:rsid w:val="0024442E"/>
  </w:style>
  <w:style w:type="paragraph" w:customStyle="1" w:styleId="40A9BB67ADDE49C18DF3899E1BB9EDA9">
    <w:name w:val="40A9BB67ADDE49C18DF3899E1BB9EDA9"/>
    <w:rsid w:val="0024442E"/>
  </w:style>
  <w:style w:type="paragraph" w:customStyle="1" w:styleId="0B8B7C59DE9E4798835EF4B38B40FAF9">
    <w:name w:val="0B8B7C59DE9E4798835EF4B38B40FAF9"/>
    <w:rsid w:val="0024442E"/>
  </w:style>
  <w:style w:type="paragraph" w:customStyle="1" w:styleId="08FBC14D0391418EA7B84F22E34A1785">
    <w:name w:val="08FBC14D0391418EA7B84F22E34A1785"/>
    <w:rsid w:val="0024442E"/>
  </w:style>
  <w:style w:type="paragraph" w:customStyle="1" w:styleId="EC229CBC426244028A4E409B5CCEDD1B">
    <w:name w:val="EC229CBC426244028A4E409B5CCEDD1B"/>
    <w:rsid w:val="0024442E"/>
  </w:style>
  <w:style w:type="paragraph" w:customStyle="1" w:styleId="DF9125D2DEDE48FCBBCD8ACBF24D9A05">
    <w:name w:val="DF9125D2DEDE48FCBBCD8ACBF24D9A05"/>
    <w:rsid w:val="0024442E"/>
  </w:style>
  <w:style w:type="paragraph" w:customStyle="1" w:styleId="5D55CB5ACBCF49E3A01D59B6268DC175">
    <w:name w:val="5D55CB5ACBCF49E3A01D59B6268DC175"/>
    <w:rsid w:val="0024442E"/>
  </w:style>
  <w:style w:type="paragraph" w:customStyle="1" w:styleId="7D12C82F727543DBB64A31A6CCD2B96E">
    <w:name w:val="7D12C82F727543DBB64A31A6CCD2B96E"/>
    <w:rsid w:val="0024442E"/>
  </w:style>
  <w:style w:type="paragraph" w:customStyle="1" w:styleId="F27612F60267476BA3F60581927DE01C">
    <w:name w:val="F27612F60267476BA3F60581927DE01C"/>
    <w:rsid w:val="0024442E"/>
  </w:style>
  <w:style w:type="paragraph" w:customStyle="1" w:styleId="150C7F6714B54FD38CF28456D9E7F22D">
    <w:name w:val="150C7F6714B54FD38CF28456D9E7F22D"/>
    <w:rsid w:val="0024442E"/>
  </w:style>
  <w:style w:type="paragraph" w:customStyle="1" w:styleId="12814AAD50A54A6182BFF694B30BB4CB">
    <w:name w:val="12814AAD50A54A6182BFF694B30BB4CB"/>
    <w:rsid w:val="0024442E"/>
  </w:style>
  <w:style w:type="paragraph" w:customStyle="1" w:styleId="0093F0F809F44ED5920B73B640A61390">
    <w:name w:val="0093F0F809F44ED5920B73B640A61390"/>
    <w:rsid w:val="0024442E"/>
  </w:style>
  <w:style w:type="paragraph" w:customStyle="1" w:styleId="2AC77858E2184EC5B871F2E21DBA67CC">
    <w:name w:val="2AC77858E2184EC5B871F2E21DBA67CC"/>
    <w:rsid w:val="0024442E"/>
  </w:style>
  <w:style w:type="paragraph" w:customStyle="1" w:styleId="98DBE2686D504B51ACA6CBC33B2B8369">
    <w:name w:val="98DBE2686D504B51ACA6CBC33B2B8369"/>
    <w:rsid w:val="0024442E"/>
  </w:style>
  <w:style w:type="paragraph" w:customStyle="1" w:styleId="3F64C36C31504DB8A3AB887B43383AAC">
    <w:name w:val="3F64C36C31504DB8A3AB887B43383AAC"/>
    <w:rsid w:val="0024442E"/>
  </w:style>
  <w:style w:type="paragraph" w:customStyle="1" w:styleId="F127924724E243A9BA6FC000D6CF35A0">
    <w:name w:val="F127924724E243A9BA6FC000D6CF35A0"/>
    <w:rsid w:val="005A65F0"/>
  </w:style>
  <w:style w:type="paragraph" w:customStyle="1" w:styleId="486532F024CE4BA1B5B8500859040FC9">
    <w:name w:val="486532F024CE4BA1B5B8500859040FC9"/>
    <w:rsid w:val="005A65F0"/>
  </w:style>
  <w:style w:type="paragraph" w:customStyle="1" w:styleId="8EC3D74E80184F238F7A0A510F46C239">
    <w:name w:val="8EC3D74E80184F238F7A0A510F46C239"/>
    <w:rsid w:val="005A65F0"/>
  </w:style>
  <w:style w:type="paragraph" w:customStyle="1" w:styleId="AD74979398CD4E1FBEA808DF32E378DA">
    <w:name w:val="AD74979398CD4E1FBEA808DF32E378DA"/>
    <w:rsid w:val="005A65F0"/>
  </w:style>
  <w:style w:type="paragraph" w:customStyle="1" w:styleId="0A6452A6E39E4C03B95DB3FC03A611F7">
    <w:name w:val="0A6452A6E39E4C03B95DB3FC03A611F7"/>
    <w:rsid w:val="005A65F0"/>
  </w:style>
  <w:style w:type="paragraph" w:customStyle="1" w:styleId="8428A9FBC8E34D87A6C425AF04862A6D">
    <w:name w:val="8428A9FBC8E34D87A6C425AF04862A6D"/>
    <w:rsid w:val="00BA7AF5"/>
  </w:style>
  <w:style w:type="paragraph" w:customStyle="1" w:styleId="21F40D1EED1541839122D86FDE8EE193">
    <w:name w:val="21F40D1EED1541839122D86FDE8EE193"/>
    <w:rsid w:val="00BA7AF5"/>
  </w:style>
  <w:style w:type="paragraph" w:customStyle="1" w:styleId="9E167482DFAC4A798F8BDF65FB70B745">
    <w:name w:val="9E167482DFAC4A798F8BDF65FB70B745"/>
    <w:rsid w:val="00CC7456"/>
  </w:style>
  <w:style w:type="paragraph" w:customStyle="1" w:styleId="78DF3540B1EB4985B5EFE50FB19E9DED">
    <w:name w:val="78DF3540B1EB4985B5EFE50FB19E9DED"/>
    <w:rsid w:val="00CC7456"/>
  </w:style>
  <w:style w:type="paragraph" w:customStyle="1" w:styleId="CF74453240DF40D2B48B71E2F9DF1F5E">
    <w:name w:val="CF74453240DF40D2B48B71E2F9DF1F5E"/>
    <w:rsid w:val="00CC7456"/>
  </w:style>
  <w:style w:type="paragraph" w:customStyle="1" w:styleId="542A58B1300A4204A65C849FF932342B">
    <w:name w:val="542A58B1300A4204A65C849FF932342B"/>
    <w:rsid w:val="00CC7456"/>
  </w:style>
  <w:style w:type="paragraph" w:customStyle="1" w:styleId="70E2F16DBA994F48BB2A01942DC9FDDE">
    <w:name w:val="70E2F16DBA994F48BB2A01942DC9FDDE"/>
    <w:rsid w:val="00CC7456"/>
  </w:style>
  <w:style w:type="paragraph" w:customStyle="1" w:styleId="FF452B1269F0407FB4D7A8FCB1A3F7BC">
    <w:name w:val="FF452B1269F0407FB4D7A8FCB1A3F7BC"/>
    <w:rsid w:val="005A3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3.xml>��< ? x m l   v e r s i o n = " 1 . 0 "   e n c o d i n g = " u t f - 1 6 " ? >  
 < N a v W o r d R e p o r t X m l P a r t   x m l n s = " u r n : m i c r o s o f t - d y n a m i c s - n a v / r e p o r t s / P r i n t V i s _ S a l e s _ I n v o i c e / 5 0 0 0 1 / " >  
     < D o c u m e n t >  
         < L a b e l s >  
             < L a b e l s _ A m o u n t > L a b e l s _ A m o u n t < / L a b e l s _ A m o u n t >  
             < L a b e l s _ A m o u n t I n c l T a x > L a b e l s _ A m o u n t I n c l T a x < / L a b e l s _ A m o u n t I n c l T a x >  
             < L a b e l s _ A p p l i e s T o D o c N o > L a b e l s _ A p p l i e s T o D o c N o < / L a b e l s _ A p p l i e s T o D o c N o >  
             < L a b e l s _ B i l l T o > L a b e l s _ B i l l T o < / L a b e l s _ B i l l T o >  
             < L a b e l s _ B i l l T o C u s t o m e r N o > L a b e l s _ B i l l T o C u s t o m e r N o < / L a b e l s _ B i l l T o C u s t o m e r N o >  
             < L a b e l s _ C o m p a n y B a n k A c c o u n t N o > L a b e l s _ C o m p a n y B a n k A c c o u n t N o < / L a b e l s _ C o m p a n y B a n k A c c o u n t N o >  
             < L a b e l s _ C o m p a n y B a n k B r a n c h > L a b e l s _ C o m p a n y B a n k B r a n c h < / L a b e l s _ C o m p a n y B a n k B r a n c h >  
             < L a b e l s _ C o m p a n y B a n k N a m e > L a b e l s _ C o m p a n y B a n k N a m e < / L a b e l s _ C o m p a n y B a n k N a m e >  
             < L a b e l s _ C o m p a n y C u s t o m G i r o N o > L a b e l s _ C o m p a n y C u s t o m G i r o N o < / L a b e l s _ C o m p a n y C u s t o m G i r o N o >  
             < L a b e l s _ C o m p a n y G i r o N o > L a b e l s _ C o m p a n y G i r o N o < / L a b e l s _ C o m p a n y G i r o N o >  
             < L a b e l s _ C o m p a n y I B A N > L a b e l s _ C o m p a n y I B A N < / L a b e l s _ C o m p a n y I B A N >  
             < L a b e l s _ C o m p a n y L e g a l O f f i c e > L a b e l s _ C o m p a n y L e g a l O f f i c e < / L a b e l s _ C o m p a n y L e g a l O f f i c e >  
             < L a b e l s _ C o m p a n y P h o n e N o > L a b e l s _ C o m p a n y P h o n e N o < / L a b e l s _ C o m p a n y P h o n e N o >  
             < L a b e l s _ C o m p a n y R e g N o > L a b e l s _ C o m p a n y R e g N o < / L a b e l s _ C o m p a n y R e g N o >  
             < L a b e l s _ C o m p a n y S W I F T > L a b e l s _ C o m p a n y S W I F T < / L a b e l s _ C o m p a n y S W I F T >  
             < L a b e l s _ C o m p a n y T a x R e g N o > L a b e l s _ C o m p a n y T a x R e g N o < / L a b e l s _ C o m p a n y T a x R e g N o >  
             < L a b e l s _ C u s t o m e r P o s t a l B a r C o d e > L a b e l s _ C u s t o m e r P o s t a l B a r C o d e < / L a b e l s _ C u s t o m e r P o s t a l B a r C o d e >  
             < L a b e l s _ C u s t o m e r T a x R e g N o > L a b e l s _ C u s t o m e r T a x R e g N o < / L a b e l s _ C u s t o m e r T a x R e g N o >  
             < L a b e l s _ D e s c r i p t i o n > L a b e l s _ D e s c r i p t i o n < / L a b e l s _ D e s c r i p t i o n >  
             < L a b e l s _ D i s c o u n t A m t > L a b e l s _ D i s c o u n t A m t < / L a b e l s _ D i s c o u n t A m t >  
             < L a b e l s _ D i s c o u n t P c t > L a b e l s _ D i s c o u n t P c t < / L a b e l s _ D i s c o u n t P c t >  
             < L a b e l s _ D o c u m e n t D a t e > L a b e l s _ D o c u m e n t D a t e < / L a b e l s _ D o c u m e n t D a t e >  
             < L a b e l s _ D o c u m e n t N o > L a b e l s _ D o c u m e n t N o < / L a b e l s _ D o c u m e n t N o >  
             < L a b e l s _ D u e D a t e > L a b e l s _ D u e D a t e < / L a b e l s _ D u e D a t e >  
             < L a b e l s _ E m a i l > L a b e l s _ E m a i l < / L a b e l s _ E m a i l >  
             < L a b e l s _ H o m e P a g e > L a b e l s _ H o m e P a g e < / L a b e l s _ H o m e P a g e >  
             < L a b e l s _ H W C o o r d i n a t o r > L a b e l s _ H W C o o r d i n a t o r < / L a b e l s _ H W C o o r d i n a t o r >  
             < L a b e l s _ H W C o o r d i n a t o r N a m e > L a b e l s _ H W C o o r d i n a t o r N a m e < / L a b e l s _ H W C o o r d i n a t o r N a m e >  
             < L a b e l s _ I n v o i c e D i s c o u n t > L a b e l s _ I n v o i c e D i s c o u n t < / L a b e l s _ I n v o i c e D i s c o u n t >  
             < L a b e l s _ I n v o i c e D i s c o u n t B a s e > L a b e l s _ I n v o i c e D i s c o u n t B a s e < / L a b e l s _ I n v o i c e D i s c o u n t B a s e >  
             < L a b e l s _ L e g a l E n t i t y T y p e > L a b e l s _ L e g a l E n t i t y T y p e < / L a b e l s _ L e g a l E n t i t y T y p e >  
             < L a b e l s _ L i n e A m o u n t > L a b e l s _ L i n e A m o u n t < / L a b e l s _ L i n e A m o u n t >  
             < L a b e l s _ L o c a l C u r r e n c y > L a b e l s _ L o c a l C u r r e n c y < / L a b e l s _ L o c a l C u r r e n c y >  
             < L a b e l s _ N o > L a b e l s _ N o < / L a b e l s _ N o >  
             < L a b e l s _ O r d e r N o > L a b e l s _ O r d e r N o < / L a b e l s _ O r d e r N o >  
             < L a b e l s _ P a y m e n t M e t h o d > L a b e l s _ P a y m e n t M e t h o d < / L a b e l s _ P a y m e n t M e t h o d >  
             < L a b e l s _ P a y m e n t T e r m s > L a b e l s _ P a y m e n t T e r m s < / L a b e l s _ P a y m e n t T e r m s >  
             < L a b e l s _ P o s t i n g D a t e > L a b e l s _ P o s t i n g D a t e < / L a b e l s _ P o s t i n g D a t e >  
             < L a b e l s _ Q u a n t i t y > L a b e l s _ Q u a n t i t y < / L a b e l s _ Q u a n t i t y >  
             < L a b e l s _ S a l e s p e r s o n > L a b e l s _ S a l e s p e r s o n < / L a b e l s _ S a l e s p e r s o n >  
             < L a b e l s _ S e l l T o C u s t o m e r N o > L a b e l s _ S e l l T o C u s t o m e r N o < / L a b e l s _ S e l l T o C u s t o m e r N o >  
             < L a b e l s _ S h i p m e n t D a t e > L a b e l s _ S h i p m e n t D a t e < / L a b e l s _ S h i p m e n t D a t e >  
             < L a b e l s _ S h i p m e n t M e t h o d > L a b e l s _ S h i p m e n t M e t h o d < / L a b e l s _ S h i p m e n t M e t h o d >  
             < L a b e l s _ S h i p m e n t N o > L a b e l s _ S h i p m e n t N o < / L a b e l s _ S h i p m e n t N o >  
             < L a b e l s _ S h i p m e n t Q t y > L a b e l s _ S h i p m e n t Q t y < / L a b e l s _ S h i p m e n t Q t y >  
             < L a b e l s _ S h i p T o > L a b e l s _ S h i p T o < / L a b e l s _ S h i p T o >  
             < L a b e l s _ S u b t o t a l > L a b e l s _ S u b t o t a l < / L a b e l s _ S u b t o t a l >  
             < L a b e l s _ T a x A m o u n t > L a b e l s _ T a x A m o u n t < / L a b e l s _ T a x A m o u n t >  
             < L a b e l s _ T a x A m o u n t S p e c > L a b e l s _ T a x A m o u n t S p e c < / L a b e l s _ T a x A m o u n t S p e c >  
             < L a b e l s _ T a x B a s e > L a b e l s _ T a x B a s e < / L a b e l s _ T a x B a s e >  
             < L a b e l s _ T a x C l a u s e > L a b e l s _ T a x C l a u s e < / L a b e l s _ T a x C l a u s e >  
             < L a b e l s _ T a x I d e n t i f i e r > L a b e l s _ T a x I d e n t i f i e r < / L a b e l s _ T a x I d e n t i f i e r >  
             < L a b e l s _ T a x I n v D i s c B a s e > L a b e l s _ T a x I n v D i s c B a s e < / L a b e l s _ T a x I n v D i s c B a s e >  
             < L a b e l s _ T a x P c t > L a b e l s _ T a x P c t < / L a b e l s _ T a x P c t >  
             < L a b e l s _ T a x R e g i s t r a t i o n N o > L a b e l s _ T a x R e g i s t r a t i o n N o < / L a b e l s _ T a x R e g i s t r a t i o n N o >  
             < L a b e l s _ T o t a l > L a b e l s _ T o t a l < / L a b e l s _ T o t a l >  
             < L a b e l s _ T o t a l E x c l u d i n g T a x > L a b e l s _ T o t a l E x c l u d i n g T a x < / L a b e l s _ T o t a l E x c l u d i n g T a x >  
             < L a b e l s _ T o t a l I n c l u d i n g T a x > L a b e l s _ T o t a l I n c l u d i n g T a x < / L a b e l s _ T o t a l I n c l u d i n g T a x >  
             < L a b e l s _ U n i t O f M e a s u r e > L a b e l s _ U n i t O f M e a s u r e < / L a b e l s _ U n i t O f M e a s u r e >  
             < L a b e l s _ U n i t P r i c e > L a b e l s _ U n i t P r i c e < / L a b e l s _ U n i t P r i c e >  
             < L a b e l s _ Y o u r R e f e r e n c e > L a b e l s _ Y o u r R e f e r e n c e < / L a b e l s _ Y o u r R e f e r e n c e >  
         < / L a b e l s >  
         < C o m p a n y >  
             < C o m p a n y _ A d d r e s s 1 > C o m p a n y _ A d d r e s s 1 < / C o m p a n y _ A d d r e s s 1 >  
             < C o m p a n y _ A d d r e s s 2 > C o m p a n y _ A d d r e s s 2 < / C o m p a n y _ A d d r e s s 2 >  
             < C o m p a n y _ A d d r e s s 3 > C o m p a n y _ A d d r e s s 3 < / C o m p a n y _ A d d r e s s 3 >  
             < C o m p a n y _ A d d r e s s 4 > C o m p a n y _ A d d r e s s 4 < / C o m p a n y _ A d d r e s s 4 >  
             < C o m p a n y _ A d d r e s s 5 > C o m p a n y _ A d d r e s s 5 < / C o m p a n y _ A d d r e s s 5 >  
             < C o m p a n y _ A d d r e s s 6 > C o m p a n y _ A d d r e s s 6 < / C o m p a n y _ A d d r e s s 6 >  
             < C o m p a n y _ A d d r e s s 7 > C o m p a n y _ A d d r e s s 7 < / C o m p a n y _ A d d r e s s 7 >  
             < C o m p a n y _ A d d r e s s 8 > C o m p a n y _ A d d r e s s 8 < / C o m p a n y _ A d d r e s s 8 >  
             < C o m p a n y _ B a n k A c c o u n t N o > C o m p a n y _ B a n k A c c o u n t N o < / C o m p a n y _ B a n k A c c o u n t N o >  
             < C o m p a n y _ B a n k B r a n c h N o > C o m p a n y _ B a n k B r a n c h N o < / C o m p a n y _ B a n k B r a n c h N o >  
             < C o m p a n y _ B a n k N a m e > C o m p a n y _ B a n k N a m e < / C o m p a n y _ B a n k N a m e >  
             < C o m p a n y _ C u s t o m G i r o > C o m p a n y _ C u s t o m G i r o < / C o m p a n y _ C u s t o m G i r o >  
             < C o m p a n y _ E m a i l > C o m p a n y _ E m a i l < / C o m p a n y _ E m a i l >  
             < C o m p a n y _ G i r o N o > C o m p a n y _ G i r o N o < / C o m p a n y _ G i r o N o >  
             < C o m p a n y _ H o m e P a g e > C o m p a n y _ H o m e P a g e < / C o m p a n y _ H o m e P a g e >  
             < C o m p a n y _ I B A N > C o m p a n y _ I B A N < / C o m p a n y _ I B A N >  
             < C o m p a n y _ L e g a l O f f i c e > C o m p a n y _ L e g a l O f f i c e < / C o m p a n y _ L e g a l O f f i c e >  
             < C o m p a n y _ L o g o > C o m p a n y _ L o g o < / C o m p a n y _ L o g o >  
             < C o m p a n y _ P h o n e N o > C o m p a n y _ P h o n e N o < / C o m p a n y _ P h o n e N o >  
             < C o m p a n y _ R e g i s t r a t i o n N o > C o m p a n y _ R e g i s t r a t i o n N o < / C o m p a n y _ R e g i s t r a t i o n N o >  
             < C o m p a n y _ S W I F T > C o m p a n y _ S W I F T < / C o m p a n y _ S W I F T >  
             < C o m p a n y _ T a x R e g N o > C o m p a n y _ T a x R e g N o < / C o m p a n y _ T a x R e g N o >  
         < / C o m p a n y >  
         < C u s t o m e r >  
             < C u s t o m e r _ A d d r e s s 1 > C u s t o m e r _ A d d r e s s 1 < / C u s t o m e r _ A d d r e s s 1 >  
             < C u s t o m e r _ A d d r e s s 2 > C u s t o m e r _ A d d r e s s 2 < / C u s t o m e r _ A d d r e s s 2 >  
             < C u s t o m e r _ A d d r e s s 3 > C u s t o m e r _ A d d r e s s 3 < / C u s t o m e r _ A d d r e s s 3 >  
             < C u s t o m e r _ A d d r e s s 4 > C u s t o m e r _ A d d r e s s 4 < / C u s t o m e r _ A d d r e s s 4 >  
             < C u s t o m e r _ A d d r e s s 5 > C u s t o m e r _ A d d r e s s 5 < / C u s t o m e r _ A d d r e s s 5 >  
             < C u s t o m e r _ A d d r e s s 6 > C u s t o m e r _ A d d r e s s 6 < / C u s t o m e r _ A d d r e s s 6 >  
             < C u s t o m e r _ A d d r e s s 7 > C u s t o m e r _ A d d r e s s 7 < / C u s t o m e r _ A d d r e s s 7 >  
             < C u s t o m e r _ A d d r e s s 8 > C u s t o m e r _ A d d r e s s 8 < / C u s t o m e r _ A d d r e s s 8 >  
             < C u s t o m e r _ C u s t o m e r P o s t a l B a r C o d e > C u s t o m e r _ C u s t o m e r P o s t a l B a r C o d e < / C u s t o m e r _ C u s t o m e r P o s t a l B a r C o d e >  
             < C u s t o m e r _ L e g a l E n t i t y T y p e > C u s t o m e r _ L e g a l E n t i t y T y p e < / C u s t o m e r _ L e g a l E n t i t y T y p e >  
         < / C u s t o m e r >  
         < S h i p m e n t >  
             < S h i p m e n t _ A d d r e s s 1 > S h i p m e n t _ A d d r e s s 1 < / S h i p m e n t _ A d d r e s s 1 >  
             < S h i p m e n t _ A d d r e s s 2 > S h i p m e n t _ A d d r e s s 2 < / S h i p m e n t _ A d d r e s s 2 >  
             < S h i p m e n t _ A d d r e s s 3 > S h i p m e n t _ A d d r e s s 3 < / S h i p m e n t _ A d d r e s s 3 >  
             < S h i p m e n t _ A d d r e s s 4 > S h i p m e n t _ A d d r e s s 4 < / S h i p m e n t _ A d d r e s s 4 >  
             < S h i p m e n t _ A d d r e s s 5 > S h i p m e n t _ A d d r e s s 5 < / S h i p m e n t _ A d d r e s s 5 >  
             < S h i p m e n t _ A d d r e s s 6 > S h i p m e n t _ A d d r e s s 6 < / S h i p m e n t _ A d d r e s s 6 >  
             < S h i p m e n t _ A d d r e s s 7 > S h i p m e n t _ A d d r e s s 7 < / S h i p m e n t _ A d d r e s s 7 >  
             < S h i p m e n t _ A d d r e s s 8 > S h i p m e n t _ A d d r e s s 8 < / S h i p m e n t _ A d d r e s s 8 >  
             < S h i p m e n t _ S h i p m e n t M e t h o d > S h i p m e n t _ S h i p m e n t M e t h o d < / S h i p m e n t _ S h i p m e n t M e t h o d >  
         < / S h i p m e n t >  
         < H e a d e r >  
             < B i l l T o C u s t _ V A T R e g N o > B i l l T o C u s t _ V A T R e g N o < / B i l l T o C u s t _ V A T R e g N o >  
             < H e a d e r _ A p p l i e s T o D o c N o > H e a d e r _ A p p l i e s T o D o c N o < / H e a d e r _ A p p l i e s T o D o c N o >  
             < H e a d e r _ B i l l T o C u s t o m e r N o > H e a d e r _ B i l l T o C u s t o m e r N o < / H e a d e r _ B i l l T o C u s t o m e r N o >  
             < H e a d e r _ C u r r e n c y A c c o u n t N o > H e a d e r _ C u r r e n c y A c c o u n t N o < / H e a d e r _ C u r r e n c y A c c o u n t N o >  
             < H e a d e r _ C u r r e n c y C o d e > H e a d e r _ C u r r e n c y C o d e < / H e a d e r _ C u r r e n c y C o d e >  
             < H e a d e r _ C u r r e n c y I B A N > H e a d e r _ C u r r e n c y I B A N < / H e a d e r _ C u r r e n c y I B A N >  
             < H e a d e r _ C u s t o m e r N a m e > H e a d e r _ C u s t o m e r N a m e < / H e a d e r _ C u s t o m e r N a m e >  
             < H e a d e r _ D o c u m e n t D a t e > H e a d e r _ D o c u m e n t D a t e < / H e a d e r _ D o c u m e n t D a t e >  
             < H e a d e r _ D o c u m e n t N o > H e a d e r _ D o c u m e n t N o < / H e a d e r _ D o c u m e n t N o >  
             < H e a d e r _ D o c u m e n t T y p e > H e a d e r _ D o c u m e n t T y p e < / H e a d e r _ D o c u m e n t T y p e >  
             < H e a d e r _ D u e D a t e > H e a d e r _ D u e D a t e < / H e a d e r _ D u e D a t e >  
             < H e a d e r _ E x c h a n g e R a t e > H e a d e r _ E x c h a n g e R a t e < / H e a d e r _ E x c h a n g e R a t e >  
             < H e a d e r _ G l o b a l L o c a t i o n N u m b e r > H e a d e r _ G l o b a l L o c a t i o n N u m b e r < / H e a d e r _ G l o b a l L o c a t i o n N u m b e r >  
             < H e a d e r _ H W C o o r d i n a t o r > H e a d e r _ H W C o o r d i n a t o r < / H e a d e r _ H W C o o r d i n a t o r >  
             < H e a d e r _ H W C o o r d i n a t o r N a m e > H e a d e r _ H W C o o r d i n a t o r N a m e < / H e a d e r _ H W C o o r d i n a t o r N a m e >  
             < H e a d e r _ L e g a l E n t i t y T y p e > H e a d e r _ L e g a l E n t i t y T y p e < / H e a d e r _ L e g a l E n t i t y T y p e >  
             < H e a d e r _ O r d e r N o > H e a d e r _ O r d e r N o < / H e a d e r _ O r d e r N o >  
             < H e a d e r _ P a y m e n t M e t h o d > H e a d e r _ P a y m e n t M e t h o d < / H e a d e r _ P a y m e n t M e t h o d >  
             < H e a d e r _ P a y m e n t T e r m s > H e a d e r _ P a y m e n t T e r m s < / H e a d e r _ P a y m e n t T e r m s >  
             < H e a d e r _ P o s t i n g D a t e > H e a d e r _ P o s t i n g D a t e < / H e a d e r _ P o s t i n g D a t e >  
             < H e a d e r _ Q u o t e N o > H e a d e r _ Q u o t e N o < / H e a d e r _ Q u o t e N o >  
             < H e a d e r _ S a l e s p e r s o n > H e a d e r _ S a l e s p e r s o n < / H e a d e r _ S a l e s p e r s o n >  
             < H e a d e r _ S e l l t o C u s t o m e r N o > H e a d e r _ S e l l t o C u s t o m e r N o < / H e a d e r _ S e l l t o C u s t o m e r N o >  
             < H e a d e r _ T a x R e g i s t r a t i o n N o > H e a d e r _ T a x R e g i s t r a t i o n N o < / H e a d e r _ T a x R e g i s t r a t i o n N o >  
             < H e a d e r _ Y o u r R e f e r e n c e > H e a d e r _ Y o u r R e f e r e n c e < / H e a d e r _ Y o u r R e f e r e n c e >  
             < H e a d e r S W I F T > H e a d e r S W I F T < / H e a d e r S W I F T >  
         < / H e a d e r >  
         < L i n e s >  
             < L i n e s _ A m o u n t > L i n e s _ A m o u n t < / L i n e s _ A m o u n t >  
             < L i n e s _ A m o u n t I n c l u d i n g T a x > L i n e s _ A m o u n t I n c l u d i n g T a x < / L i n e s _ A m o u n t I n c l u d i n g T a x >  
             < L i n e s _ D e s c r i p t i o n > L i n e s _ D e s c r i p t i o n < / L i n e s _ D e s c r i p t i o n >  
             < L i n e s _ D i s c o u n t A m t > L i n e s _ D i s c o u n t A m t < / L i n e s _ D i s c o u n t A m t >  
             < L i n e s _ D i s c o u n t P c t > L i n e s _ D i s c o u n t P c t < / L i n e s _ D i s c o u n t P c t >  
             < L i n e s _ N o > L i n e s _ N o < / L i n e s _ N o >  
             < L i n e s _ O r d e r N o L i n e > L i n e s _ O r d e r N o L i n e < / L i n e s _ O r d e r N o L i n e >  
             < L i n e s _ Q u a n t i t y > L i n e s _ Q u a n t i t y < / L i n e s _ Q u a n t i t y >  
             < L i n e s _ Q u a n t i t y S h i p p e d > L i n e s _ Q u a n t i t y S h i p p e d < / L i n e s _ Q u a n t i t y S h i p p e d >  
             < L i n e s _ R e t u r n R e a s o n C o d e > L i n e s _ R e t u r n R e a s o n C o d e < / L i n e s _ R e t u r n R e a s o n C o d e >  
             < L i n e s _ R e t u r n R e c e i p t N o > L i n e s _ R e t u r n R e c e i p t N o < / L i n e s _ R e t u r n R e c e i p t N o >  
             < L i n e s _ S h i p m e n t D a t e > L i n e s _ S h i p m e n t D a t e < / L i n e s _ S h i p m e n t D a t e >  
             < L i n e s _ S h i p m e n t N o > L i n e s _ S h i p m e n t N o < / L i n e s _ S h i p m e n t N o >  
             < L i n e s _ T a x > L i n e s _ T a x < / L i n e s _ T a x >  
             < L i n e s _ T a x I d e n t i f i e r > L i n e s _ T a x I d e n t i f i e r < / L i n e s _ T a x I d e n t i f i e r >  
             < L i n e s _ T y p e > L i n e s _ T y p e < / L i n e s _ T y p e >  
             < L i n e s _ U n i t O f M e a s u r e > L i n e s _ U n i t O f M e a s u r e < / L i n e s _ U n i t O f M e a s u r e >  
             < L i n e s _ U n i t P r i c e > L i n e s _ U n i t P r i c e < / L i n e s _ U n i t P r i c e >  
             < L i n e s _ V a r i a n t C o d e > L i n e s _ V a r i a n t C o d e < / L i n e s _ V a r i a n t C o d e >  
         < / L i n e s >  
         < T a x A m o u n t L i n e s >  
             < T a x A m o u n t L i n e s _ A m o u n t > T a x A m o u n t L i n e s _ A m o u n t < / T a x A m o u n t L i n e s _ A m o u n t >  
             < T a x A m o u n t L i n e s _ D i s c o u n t A m o u n t > T a x A m o u n t L i n e s _ D i s c o u n t A m o u n t < / T a x A m o u n t L i n e s _ D i s c o u n t A m o u n t >  
             < T a x A m o u n t L i n e s _ D i s c o u n t B a s e > T a x A m o u n t L i n e s _ D i s c o u n t B a s e < / T a x A m o u n t L i n e s _ D i s c o u n t B a s e >  
             < T a x A m o u n t L i n e s _ T a x A m o u n t > T a x A m o u n t L i n e s _ T a x A m o u n t < / T a x A m o u n t L i n e s _ T a x A m o u n t >  
             < T a x A m o u n t L i n e s _ T a x B a s e > T a x A m o u n t L i n e s _ T a x B a s e < / T a x A m o u n t L i n e s _ T a x B a s e >  
             < T a x A m o u n t L i n e s _ T a x I d e n t i f i e r > T a x A m o u n t L i n e s _ T a x I d e n t i f i e r < / T a x A m o u n t L i n e s _ T a x I d e n t i f i e r >  
             < T a x A m o u n t L i n e s _ T a x P c t > T a x A m o u n t L i n e s _ T a x P c t < / T a x A m o u n t L i n e s _ T a x P c t >  
         < / T a x A m o u n t L i n e s >  
         < R e p o r t T o t a l s >  
             < R e p o r t T o t a l s _ I n v o i c e D i s c o u n t > R e p o r t T o t a l s _ I n v o i c e D i s c o u n t < / R e p o r t T o t a l s _ I n v o i c e D i s c o u n t >  
             < R e p o r t T o t a l s _ P a y m e n t D i s c O n T a x > R e p o r t T o t a l s _ P a y m e n t D i s c O n T a x < / R e p o r t T o t a l s _ P a y m e n t D i s c O n T a x >  
             < R e p o r t T o t a l s _ S u b t o t a l > R e p o r t T o t a l s _ S u b t o t a l < / R e p o r t T o t a l s _ S u b t o t a l >  
             < R e p o r t T o t a l s _ S u b t o t a l L e s s D i s c o u n t > R e p o r t T o t a l s _ S u b t o t a l L e s s D i s c o u n t < / R e p o r t T o t a l s _ S u b t o t a l L e s s D i s c o u n t >  
             < R e p o r t T o t a l s _ T a x > R e p o r t T o t a l s _ T a x < / R e p o r t T o t a l s _ T a x >  
             < R e p o r t T o t a l s _ T o t a l E x c l u d i n g T a x > R e p o r t T o t a l s _ T o t a l E x c l u d i n g T a x < / R e p o r t T o t a l s _ T o t a l E x c l u d i n g T a x >  
             < R e p o r t T o t a l s _ T o t a l I n c l u d i n g T a x > R e p o r t T o t a l s _ T o t a l I n c l u d i n g T a x < / R e p o r t T o t a l s _ T o t a l I n c l u d i n g T a x >  
         < / R e p o r t T o t a l s >  
     < / D o c u m e n t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Invoice (Timeless design)</ap:Template>
  <ap:TotalTime>0</ap:TotalTime>
  <ap:Pages>0</ap:Pages>
  <ap:Words>161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2014-11-02T23:17:16.0501685Z</dcterms:created>
  <dcterms:modified xsi:type="dcterms:W3CDTF">2014-11-02T23:17:16.0501685Z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